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slides/slide2.xml" ContentType="application/vnd.openxmlformats-officedocument.presentationml.slide+xml"/>
  <Override PartName="/ppt/slides/slide3.xml" ContentType="application/vnd.openxmlformats-officedocument.presentationml.slide+xml"/>
  <Override PartName="/ppt/slides/slide4.xml" ContentType="application/vnd.openxmlformats-officedocument.presentationml.slide+xml"/>
  <Override PartName="/ppt/slides/slide5.xml" ContentType="application/vnd.openxmlformats-officedocument.presentationml.slide+xml"/>
  <Override PartName="/ppt/slides/slide6.xml" ContentType="application/vnd.openxmlformats-officedocument.presentationml.slide+xml"/>
  <Override PartName="/ppt/slides/slide7.xml" ContentType="application/vnd.openxmlformats-officedocument.presentationml.slide+xml"/>
  <Override PartName="/ppt/slides/slide8.xml" ContentType="application/vnd.openxmlformats-officedocument.presentationml.slide+xml"/>
  <Override PartName="/ppt/slides/slide9.xml" ContentType="application/vnd.openxmlformats-officedocument.presentationml.slide+xml"/>
  <Override PartName="/ppt/slides/slide10.xml" ContentType="application/vnd.openxmlformats-officedocument.presentationml.slide+xml"/>
  <Override PartName="/ppt/slides/slide11.xml" ContentType="application/vnd.openxmlformats-officedocument.presentationml.slide+xml"/>
  <Override PartName="/ppt/slides/slide12.xml" ContentType="application/vnd.openxmlformats-officedocument.presentationml.slide+xml"/>
  <Override PartName="/ppt/slides/slide13.xml" ContentType="application/vnd.openxmlformats-officedocument.presentationml.slide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aveSubsetFonts="1">
  <p:sldMasterIdLst>
    <p:sldMasterId id="2147483660" r:id="rId1"/>
  </p:sldMasterIdLst>
  <p:sldIdLst>
    <p:sldId id="256" r:id="rId2"/>
    <p:sldId id="257" r:id="rId3"/>
    <p:sldId id="258" r:id="rId4"/>
    <p:sldId id="259" r:id="rId5"/>
    <p:sldId id="261" r:id="rId6"/>
    <p:sldId id="262" r:id="rId7"/>
    <p:sldId id="263" r:id="rId8"/>
    <p:sldId id="265" r:id="rId9"/>
    <p:sldId id="267" r:id="rId10"/>
    <p:sldId id="271" r:id="rId11"/>
    <p:sldId id="270" r:id="rId12"/>
    <p:sldId id="268" r:id="rId13"/>
    <p:sldId id="272" r:id="rId14"/>
  </p:sldIdLst>
  <p:sldSz cx="12192000" cy="6858000"/>
  <p:notesSz cx="6858000" cy="9144000"/>
  <p:defaultTextStyle>
    <a:defPPr>
      <a:defRPr lang="en-US"/>
    </a:defPPr>
    <a:lvl1pPr marL="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8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0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2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4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600" algn="l" defTabSz="914400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  <p:extLst>
    <p:ext uri="{EFAFB233-063F-42B5-8137-9DF3F51BA10A}">
      <p15:sldGuideLst xmlns:p15="http://schemas.microsoft.com/office/powerpoint/2012/main"/>
    </p:ext>
  </p:extLst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>
  <p:normalViewPr horzBarState="maximized">
    <p:restoredLeft sz="15014" autoAdjust="0"/>
    <p:restoredTop sz="94660"/>
  </p:normalViewPr>
  <p:slideViewPr>
    <p:cSldViewPr snapToGrid="0">
      <p:cViewPr>
        <p:scale>
          <a:sx n="75" d="100"/>
          <a:sy n="75" d="100"/>
        </p:scale>
        <p:origin x="1950" y="990"/>
      </p:cViewPr>
      <p:guideLst/>
    </p:cSldViewPr>
  </p:slideViewPr>
  <p:notesTextViewPr>
    <p:cViewPr>
      <p:scale>
        <a:sx n="1" d="1"/>
        <a:sy n="1" d="1"/>
      </p:scale>
      <p:origin x="0" y="0"/>
    </p:cViewPr>
  </p:notesTextViewPr>
  <p:gridSpacing cx="76200" cy="76200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slide" Target="slides/slide7.xml"/><Relationship Id="rId13" Type="http://schemas.openxmlformats.org/officeDocument/2006/relationships/slide" Target="slides/slide12.xml"/><Relationship Id="rId18" Type="http://schemas.openxmlformats.org/officeDocument/2006/relationships/tableStyles" Target="tableStyles.xml"/><Relationship Id="rId3" Type="http://schemas.openxmlformats.org/officeDocument/2006/relationships/slide" Target="slides/slide2.xml"/><Relationship Id="rId7" Type="http://schemas.openxmlformats.org/officeDocument/2006/relationships/slide" Target="slides/slide6.xml"/><Relationship Id="rId12" Type="http://schemas.openxmlformats.org/officeDocument/2006/relationships/slide" Target="slides/slide11.xml"/><Relationship Id="rId17" Type="http://schemas.openxmlformats.org/officeDocument/2006/relationships/theme" Target="theme/theme1.xml"/><Relationship Id="rId2" Type="http://schemas.openxmlformats.org/officeDocument/2006/relationships/slide" Target="slides/slide1.xml"/><Relationship Id="rId16" Type="http://schemas.openxmlformats.org/officeDocument/2006/relationships/viewProps" Target="viewProps.xml"/><Relationship Id="rId1" Type="http://schemas.openxmlformats.org/officeDocument/2006/relationships/slideMaster" Target="slideMasters/slideMaster1.xml"/><Relationship Id="rId6" Type="http://schemas.openxmlformats.org/officeDocument/2006/relationships/slide" Target="slides/slide5.xml"/><Relationship Id="rId11" Type="http://schemas.openxmlformats.org/officeDocument/2006/relationships/slide" Target="slides/slide10.xml"/><Relationship Id="rId5" Type="http://schemas.openxmlformats.org/officeDocument/2006/relationships/slide" Target="slides/slide4.xml"/><Relationship Id="rId15" Type="http://schemas.openxmlformats.org/officeDocument/2006/relationships/presProps" Target="presProps.xml"/><Relationship Id="rId10" Type="http://schemas.openxmlformats.org/officeDocument/2006/relationships/slide" Target="slides/slide9.xml"/><Relationship Id="rId4" Type="http://schemas.openxmlformats.org/officeDocument/2006/relationships/slide" Target="slides/slide3.xml"/><Relationship Id="rId9" Type="http://schemas.openxmlformats.org/officeDocument/2006/relationships/slide" Target="slides/slide8.xml"/><Relationship Id="rId14" Type="http://schemas.openxmlformats.org/officeDocument/2006/relationships/slide" Target="slides/slide13.xml"/></Relationship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jpg"/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title" preserve="1">
  <p:cSld name="Pavadinimo skaidrė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" name="Rectangle 6"/>
          <p:cNvSpPr/>
          <p:nvPr/>
        </p:nvSpPr>
        <p:spPr>
          <a:xfrm>
            <a:off x="3175" y="6400800"/>
            <a:ext cx="12188825" cy="457200"/>
          </a:xfrm>
          <a:prstGeom prst="rect">
            <a:avLst/>
          </a:prstGeom>
          <a:solidFill>
            <a:schemeClr val="accent2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8" name="Rectangle 7"/>
          <p:cNvSpPr/>
          <p:nvPr/>
        </p:nvSpPr>
        <p:spPr>
          <a:xfrm>
            <a:off x="15" y="6334316"/>
            <a:ext cx="12188825" cy="64008"/>
          </a:xfrm>
          <a:prstGeom prst="rect">
            <a:avLst/>
          </a:prstGeom>
          <a:solidFill>
            <a:schemeClr val="accent1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2" name="Title 1"/>
          <p:cNvSpPr>
            <a:spLocks noGrp="1"/>
          </p:cNvSpPr>
          <p:nvPr>
            <p:ph type="ctrTitle"/>
          </p:nvPr>
        </p:nvSpPr>
        <p:spPr>
          <a:xfrm>
            <a:off x="1097280" y="758952"/>
            <a:ext cx="10058400" cy="3566160"/>
          </a:xfrm>
        </p:spPr>
        <p:txBody>
          <a:bodyPr anchor="b">
            <a:normAutofit/>
          </a:bodyPr>
          <a:lstStyle>
            <a:lvl1pPr algn="l">
              <a:lnSpc>
                <a:spcPct val="85000"/>
              </a:lnSpc>
              <a:defRPr sz="8000" spc="-50" baseline="0">
                <a:solidFill>
                  <a:schemeClr val="tx1">
                    <a:lumMod val="85000"/>
                    <a:lumOff val="15000"/>
                  </a:schemeClr>
                </a:solidFill>
              </a:defRPr>
            </a:lvl1pPr>
          </a:lstStyle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Subtitle 2"/>
          <p:cNvSpPr>
            <a:spLocks noGrp="1"/>
          </p:cNvSpPr>
          <p:nvPr>
            <p:ph type="subTitle" idx="1"/>
          </p:nvPr>
        </p:nvSpPr>
        <p:spPr>
          <a:xfrm>
            <a:off x="1100051" y="4455620"/>
            <a:ext cx="10058400" cy="1143000"/>
          </a:xfrm>
        </p:spPr>
        <p:txBody>
          <a:bodyPr lIns="91440" rIns="91440">
            <a:normAutofit/>
          </a:bodyPr>
          <a:lstStyle>
            <a:lvl1pPr marL="0" indent="0" algn="l">
              <a:buNone/>
              <a:defRPr sz="2400" cap="all" spc="200" baseline="0">
                <a:solidFill>
                  <a:schemeClr val="tx2"/>
                </a:solidFill>
                <a:latin typeface="+mj-lt"/>
              </a:defRPr>
            </a:lvl1pPr>
            <a:lvl2pPr marL="457200" indent="0" algn="ctr">
              <a:buNone/>
              <a:defRPr sz="2400"/>
            </a:lvl2pPr>
            <a:lvl3pPr marL="914400" indent="0" algn="ctr">
              <a:buNone/>
              <a:defRPr sz="2400"/>
            </a:lvl3pPr>
            <a:lvl4pPr marL="1371600" indent="0" algn="ctr">
              <a:buNone/>
              <a:defRPr sz="2000"/>
            </a:lvl4pPr>
            <a:lvl5pPr marL="1828800" indent="0" algn="ctr">
              <a:buNone/>
              <a:defRPr sz="2000"/>
            </a:lvl5pPr>
            <a:lvl6pPr marL="2286000" indent="0" algn="ctr">
              <a:buNone/>
              <a:defRPr sz="2000"/>
            </a:lvl6pPr>
            <a:lvl7pPr marL="2743200" indent="0" algn="ctr">
              <a:buNone/>
              <a:defRPr sz="2000"/>
            </a:lvl7pPr>
            <a:lvl8pPr marL="3200400" indent="0" algn="ctr">
              <a:buNone/>
              <a:defRPr sz="2000"/>
            </a:lvl8pPr>
            <a:lvl9pPr marL="3657600" indent="0" algn="ctr">
              <a:buNone/>
              <a:defRPr sz="2000"/>
            </a:lvl9pPr>
          </a:lstStyle>
          <a:p>
            <a:r>
              <a:rPr lang="lt-LT" smtClean="0"/>
              <a:t>Spustelėję redag. ruoš. paantrš. stilių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  <p:cxnSp>
        <p:nvCxnSpPr>
          <p:cNvPr id="9" name="Straight Connector 8"/>
          <p:cNvCxnSpPr/>
          <p:nvPr/>
        </p:nvCxnSpPr>
        <p:spPr>
          <a:xfrm>
            <a:off x="1207658" y="4343400"/>
            <a:ext cx="9875520" cy="0"/>
          </a:xfrm>
          <a:prstGeom prst="line">
            <a:avLst/>
          </a:prstGeom>
          <a:ln w="6350">
            <a:solidFill>
              <a:schemeClr val="tx1">
                <a:lumMod val="50000"/>
                <a:lumOff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</p:spTree>
    <p:extLst>
      <p:ext uri="{BB962C8B-B14F-4D97-AF65-F5344CB8AC3E}">
        <p14:creationId xmlns:p14="http://schemas.microsoft.com/office/powerpoint/2010/main" val="1422775692"/>
      </p:ext>
    </p:extLst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type="vertTx" preserve="1">
  <p:cSld name="Pavadinimas ir vertikalus tekstas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Vertical Text Placeholder 2"/>
          <p:cNvSpPr>
            <a:spLocks noGrp="1"/>
          </p:cNvSpPr>
          <p:nvPr>
            <p:ph type="body" orient="vert" idx="1"/>
          </p:nvPr>
        </p:nvSpPr>
        <p:spPr/>
        <p:txBody>
          <a:bodyPr vert="eaVert" lIns="45720" tIns="0" rIns="45720" bIns="0"/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967558972"/>
      </p:ext>
    </p:extLst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vertTitleAndTx" preserve="1">
  <p:cSld name="Vertikalus pavadinimas ir tekstas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" name="Rectangle 6"/>
          <p:cNvSpPr/>
          <p:nvPr/>
        </p:nvSpPr>
        <p:spPr>
          <a:xfrm>
            <a:off x="3175" y="6400800"/>
            <a:ext cx="12188825" cy="457200"/>
          </a:xfrm>
          <a:prstGeom prst="rect">
            <a:avLst/>
          </a:prstGeom>
          <a:solidFill>
            <a:schemeClr val="accent2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8" name="Rectangle 7"/>
          <p:cNvSpPr/>
          <p:nvPr/>
        </p:nvSpPr>
        <p:spPr>
          <a:xfrm>
            <a:off x="15" y="6334316"/>
            <a:ext cx="12188825" cy="64008"/>
          </a:xfrm>
          <a:prstGeom prst="rect">
            <a:avLst/>
          </a:prstGeom>
          <a:solidFill>
            <a:schemeClr val="accent1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2" name="Vertical Title 1"/>
          <p:cNvSpPr>
            <a:spLocks noGrp="1"/>
          </p:cNvSpPr>
          <p:nvPr>
            <p:ph type="title" orient="vert"/>
          </p:nvPr>
        </p:nvSpPr>
        <p:spPr>
          <a:xfrm>
            <a:off x="8724900" y="414778"/>
            <a:ext cx="2628900" cy="5757421"/>
          </a:xfrm>
        </p:spPr>
        <p:txBody>
          <a:bodyPr vert="eaVert"/>
          <a:lstStyle/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Vertical Text Placeholder 2"/>
          <p:cNvSpPr>
            <a:spLocks noGrp="1"/>
          </p:cNvSpPr>
          <p:nvPr>
            <p:ph type="body" orient="vert" idx="1"/>
          </p:nvPr>
        </p:nvSpPr>
        <p:spPr>
          <a:xfrm>
            <a:off x="838200" y="414778"/>
            <a:ext cx="7734300" cy="5757422"/>
          </a:xfrm>
        </p:spPr>
        <p:txBody>
          <a:bodyPr vert="eaVert" lIns="45720" tIns="0" rIns="45720" bIns="0"/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279259062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type="obj" preserve="1">
  <p:cSld name="Pavadinimas ir turinys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/>
        <p:txBody>
          <a:bodyPr/>
          <a:lstStyle>
            <a:lvl1pPr marL="0">
              <a:defRPr/>
            </a:lvl1pPr>
          </a:lstStyle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2096302660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secHead" preserve="1">
  <p:cSld name="Sekcijos antraštė">
    <p:bg>
      <p:bgPr>
        <a:solidFill>
          <a:schemeClr val="bg1"/>
        </a:solidFill>
        <a:effectLst/>
      </p:bgPr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" name="Rectangle 6"/>
          <p:cNvSpPr/>
          <p:nvPr/>
        </p:nvSpPr>
        <p:spPr>
          <a:xfrm>
            <a:off x="3175" y="6400800"/>
            <a:ext cx="12188825" cy="457200"/>
          </a:xfrm>
          <a:prstGeom prst="rect">
            <a:avLst/>
          </a:prstGeom>
          <a:solidFill>
            <a:schemeClr val="accent2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8" name="Rectangle 7"/>
          <p:cNvSpPr/>
          <p:nvPr/>
        </p:nvSpPr>
        <p:spPr>
          <a:xfrm>
            <a:off x="15" y="6334316"/>
            <a:ext cx="12188825" cy="64008"/>
          </a:xfrm>
          <a:prstGeom prst="rect">
            <a:avLst/>
          </a:prstGeom>
          <a:solidFill>
            <a:schemeClr val="accent1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1097280" y="758952"/>
            <a:ext cx="10058400" cy="3566160"/>
          </a:xfrm>
        </p:spPr>
        <p:txBody>
          <a:bodyPr anchor="b" anchorCtr="0">
            <a:normAutofit/>
          </a:bodyPr>
          <a:lstStyle>
            <a:lvl1pPr>
              <a:lnSpc>
                <a:spcPct val="85000"/>
              </a:lnSpc>
              <a:defRPr sz="8000" b="0">
                <a:solidFill>
                  <a:schemeClr val="tx1">
                    <a:lumMod val="85000"/>
                    <a:lumOff val="15000"/>
                  </a:schemeClr>
                </a:solidFill>
              </a:defRPr>
            </a:lvl1pPr>
          </a:lstStyle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Text Placeholder 2"/>
          <p:cNvSpPr>
            <a:spLocks noGrp="1"/>
          </p:cNvSpPr>
          <p:nvPr>
            <p:ph type="body" idx="1"/>
          </p:nvPr>
        </p:nvSpPr>
        <p:spPr>
          <a:xfrm>
            <a:off x="1097280" y="4453128"/>
            <a:ext cx="10058400" cy="1143000"/>
          </a:xfrm>
        </p:spPr>
        <p:txBody>
          <a:bodyPr lIns="91440" rIns="91440" anchor="t" anchorCtr="0">
            <a:normAutofit/>
          </a:bodyPr>
          <a:lstStyle>
            <a:lvl1pPr marL="0" indent="0">
              <a:buNone/>
              <a:defRPr sz="2400" cap="all" spc="200" baseline="0">
                <a:solidFill>
                  <a:schemeClr val="tx2"/>
                </a:solidFill>
                <a:latin typeface="+mj-lt"/>
              </a:defRPr>
            </a:lvl1pPr>
            <a:lvl2pPr marL="457200" indent="0">
              <a:buNone/>
              <a:defRPr sz="1800">
                <a:solidFill>
                  <a:schemeClr val="tx1">
                    <a:tint val="75000"/>
                  </a:schemeClr>
                </a:solidFill>
              </a:defRPr>
            </a:lvl2pPr>
            <a:lvl3pPr marL="914400" indent="0">
              <a:buNone/>
              <a:defRPr sz="1600">
                <a:solidFill>
                  <a:schemeClr val="tx1">
                    <a:tint val="75000"/>
                  </a:schemeClr>
                </a:solidFill>
              </a:defRPr>
            </a:lvl3pPr>
            <a:lvl4pPr marL="13716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4pPr>
            <a:lvl5pPr marL="18288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5pPr>
            <a:lvl6pPr marL="22860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6pPr>
            <a:lvl7pPr marL="27432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7pPr>
            <a:lvl8pPr marL="32004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8pPr>
            <a:lvl9pPr marL="3657600" indent="0">
              <a:buNone/>
              <a:defRPr sz="1400">
                <a:solidFill>
                  <a:schemeClr val="tx1">
                    <a:tint val="75000"/>
                  </a:schemeClr>
                </a:solidFill>
              </a:defRPr>
            </a:lvl9pPr>
          </a:lstStyle>
          <a:p>
            <a:pPr lvl="0"/>
            <a:r>
              <a:rPr lang="lt-LT" smtClean="0"/>
              <a:t>Spustelėję redag. ruoš. teksto stilių</a:t>
            </a:r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  <p:cxnSp>
        <p:nvCxnSpPr>
          <p:cNvPr id="9" name="Straight Connector 8"/>
          <p:cNvCxnSpPr/>
          <p:nvPr/>
        </p:nvCxnSpPr>
        <p:spPr>
          <a:xfrm>
            <a:off x="1207658" y="4343400"/>
            <a:ext cx="9875520" cy="0"/>
          </a:xfrm>
          <a:prstGeom prst="line">
            <a:avLst/>
          </a:prstGeom>
          <a:ln w="6350">
            <a:solidFill>
              <a:schemeClr val="tx1">
                <a:lumMod val="50000"/>
                <a:lumOff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</p:spTree>
    <p:extLst>
      <p:ext uri="{BB962C8B-B14F-4D97-AF65-F5344CB8AC3E}">
        <p14:creationId xmlns:p14="http://schemas.microsoft.com/office/powerpoint/2010/main" val="1025148566"/>
      </p:ext>
    </p:extLst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type="twoObj" preserve="1">
  <p:cSld name="Du turiniai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" name="Title 7"/>
          <p:cNvSpPr>
            <a:spLocks noGrp="1"/>
          </p:cNvSpPr>
          <p:nvPr>
            <p:ph type="title"/>
          </p:nvPr>
        </p:nvSpPr>
        <p:spPr>
          <a:xfrm>
            <a:off x="1097280" y="286603"/>
            <a:ext cx="10058400" cy="1450757"/>
          </a:xfrm>
        </p:spPr>
        <p:txBody>
          <a:bodyPr/>
          <a:lstStyle/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sz="half" idx="1"/>
          </p:nvPr>
        </p:nvSpPr>
        <p:spPr>
          <a:xfrm>
            <a:off x="1097279" y="1845734"/>
            <a:ext cx="4937760" cy="4023360"/>
          </a:xfrm>
        </p:spPr>
        <p:txBody>
          <a:bodyPr/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4" name="Content Placeholder 3"/>
          <p:cNvSpPr>
            <a:spLocks noGrp="1"/>
          </p:cNvSpPr>
          <p:nvPr>
            <p:ph sz="half" idx="2"/>
          </p:nvPr>
        </p:nvSpPr>
        <p:spPr>
          <a:xfrm>
            <a:off x="6217920" y="1845735"/>
            <a:ext cx="4937760" cy="4023360"/>
          </a:xfrm>
        </p:spPr>
        <p:txBody>
          <a:bodyPr/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5" name="Date Placeholder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6" name="Footer Placeholder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7" name="Slide Number Placeholder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1469545835"/>
      </p:ext>
    </p:extLst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type="twoTxTwoObj" preserve="1">
  <p:cSld name="Lyginimas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0" name="Title 9"/>
          <p:cNvSpPr>
            <a:spLocks noGrp="1"/>
          </p:cNvSpPr>
          <p:nvPr>
            <p:ph type="title"/>
          </p:nvPr>
        </p:nvSpPr>
        <p:spPr>
          <a:xfrm>
            <a:off x="1097280" y="286603"/>
            <a:ext cx="10058400" cy="1450757"/>
          </a:xfrm>
        </p:spPr>
        <p:txBody>
          <a:bodyPr/>
          <a:lstStyle/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Text Placeholder 2"/>
          <p:cNvSpPr>
            <a:spLocks noGrp="1"/>
          </p:cNvSpPr>
          <p:nvPr>
            <p:ph type="body" idx="1"/>
          </p:nvPr>
        </p:nvSpPr>
        <p:spPr>
          <a:xfrm>
            <a:off x="1097280" y="1846052"/>
            <a:ext cx="4937760" cy="736282"/>
          </a:xfrm>
        </p:spPr>
        <p:txBody>
          <a:bodyPr lIns="91440" rIns="91440" anchor="ctr">
            <a:normAutofit/>
          </a:bodyPr>
          <a:lstStyle>
            <a:lvl1pPr marL="0" indent="0">
              <a:buNone/>
              <a:defRPr sz="2000" b="0" cap="all" baseline="0">
                <a:solidFill>
                  <a:schemeClr val="tx2"/>
                </a:solidFill>
              </a:defRPr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lt-LT" smtClean="0"/>
              <a:t>Spustelėję redag. ruoš. teksto stilių</a:t>
            </a:r>
          </a:p>
        </p:txBody>
      </p:sp>
      <p:sp>
        <p:nvSpPr>
          <p:cNvPr id="4" name="Content Placeholder 3"/>
          <p:cNvSpPr>
            <a:spLocks noGrp="1"/>
          </p:cNvSpPr>
          <p:nvPr>
            <p:ph sz="half" idx="2"/>
          </p:nvPr>
        </p:nvSpPr>
        <p:spPr>
          <a:xfrm>
            <a:off x="1097280" y="2582334"/>
            <a:ext cx="4937760" cy="3378200"/>
          </a:xfrm>
        </p:spPr>
        <p:txBody>
          <a:bodyPr/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5" name="Text Placeholder 4"/>
          <p:cNvSpPr>
            <a:spLocks noGrp="1"/>
          </p:cNvSpPr>
          <p:nvPr>
            <p:ph type="body" sz="quarter" idx="3"/>
          </p:nvPr>
        </p:nvSpPr>
        <p:spPr>
          <a:xfrm>
            <a:off x="6217920" y="1846052"/>
            <a:ext cx="4937760" cy="736282"/>
          </a:xfrm>
        </p:spPr>
        <p:txBody>
          <a:bodyPr lIns="91440" rIns="91440" anchor="ctr">
            <a:normAutofit/>
          </a:bodyPr>
          <a:lstStyle>
            <a:lvl1pPr marL="0" indent="0">
              <a:buNone/>
              <a:defRPr sz="2000" b="0" cap="all" baseline="0">
                <a:solidFill>
                  <a:schemeClr val="tx2"/>
                </a:solidFill>
              </a:defRPr>
            </a:lvl1pPr>
            <a:lvl2pPr marL="457200" indent="0">
              <a:buNone/>
              <a:defRPr sz="2000" b="1"/>
            </a:lvl2pPr>
            <a:lvl3pPr marL="914400" indent="0">
              <a:buNone/>
              <a:defRPr sz="1800" b="1"/>
            </a:lvl3pPr>
            <a:lvl4pPr marL="1371600" indent="0">
              <a:buNone/>
              <a:defRPr sz="1600" b="1"/>
            </a:lvl4pPr>
            <a:lvl5pPr marL="1828800" indent="0">
              <a:buNone/>
              <a:defRPr sz="1600" b="1"/>
            </a:lvl5pPr>
            <a:lvl6pPr marL="2286000" indent="0">
              <a:buNone/>
              <a:defRPr sz="1600" b="1"/>
            </a:lvl6pPr>
            <a:lvl7pPr marL="2743200" indent="0">
              <a:buNone/>
              <a:defRPr sz="1600" b="1"/>
            </a:lvl7pPr>
            <a:lvl8pPr marL="3200400" indent="0">
              <a:buNone/>
              <a:defRPr sz="1600" b="1"/>
            </a:lvl8pPr>
            <a:lvl9pPr marL="3657600" indent="0">
              <a:buNone/>
              <a:defRPr sz="1600" b="1"/>
            </a:lvl9pPr>
          </a:lstStyle>
          <a:p>
            <a:pPr lvl="0"/>
            <a:r>
              <a:rPr lang="lt-LT" smtClean="0"/>
              <a:t>Spustelėję redag. ruoš. teksto stilių</a:t>
            </a:r>
          </a:p>
        </p:txBody>
      </p:sp>
      <p:sp>
        <p:nvSpPr>
          <p:cNvPr id="6" name="Content Placeholder 5"/>
          <p:cNvSpPr>
            <a:spLocks noGrp="1"/>
          </p:cNvSpPr>
          <p:nvPr>
            <p:ph sz="quarter" idx="4"/>
          </p:nvPr>
        </p:nvSpPr>
        <p:spPr>
          <a:xfrm>
            <a:off x="6217920" y="2582334"/>
            <a:ext cx="4937760" cy="3378200"/>
          </a:xfrm>
        </p:spPr>
        <p:txBody>
          <a:bodyPr/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7" name="Date Placeholder 6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8" name="Footer Placeholder 7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9" name="Slide Number Placeholder 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669974867"/>
      </p:ext>
    </p:extLst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type="titleOnly" preserve="1">
  <p:cSld name="Tik pavadinimas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Title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Date Placeholder 2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4" name="Footer Placeholder 3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5" name="Slide Number Placeholder 4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896957722"/>
      </p:ext>
    </p:extLst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blank" preserve="1">
  <p:cSld name="Tuščia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Rectangle 4"/>
          <p:cNvSpPr/>
          <p:nvPr/>
        </p:nvSpPr>
        <p:spPr>
          <a:xfrm>
            <a:off x="3175" y="6400800"/>
            <a:ext cx="12188825" cy="457200"/>
          </a:xfrm>
          <a:prstGeom prst="rect">
            <a:avLst/>
          </a:prstGeom>
          <a:solidFill>
            <a:schemeClr val="accent2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6" name="Rectangle 5"/>
          <p:cNvSpPr/>
          <p:nvPr/>
        </p:nvSpPr>
        <p:spPr>
          <a:xfrm>
            <a:off x="15" y="6334316"/>
            <a:ext cx="12188825" cy="64008"/>
          </a:xfrm>
          <a:prstGeom prst="rect">
            <a:avLst/>
          </a:prstGeom>
          <a:solidFill>
            <a:schemeClr val="accent1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7" name="Date Placeholder 6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8" name="Footer Placeholder 7"/>
          <p:cNvSpPr>
            <a:spLocks noGrp="1"/>
          </p:cNvSpPr>
          <p:nvPr>
            <p:ph type="ftr" sz="quarter" idx="11"/>
          </p:nvPr>
        </p:nvSpPr>
        <p:spPr/>
        <p:txBody>
          <a:bodyPr/>
          <a:lstStyle>
            <a:lvl1pPr>
              <a:defRPr>
                <a:solidFill>
                  <a:srgbClr val="FFFFFF"/>
                </a:solidFill>
              </a:defRPr>
            </a:lvl1pPr>
          </a:lstStyle>
          <a:p>
            <a:endParaRPr lang="en-US"/>
          </a:p>
        </p:txBody>
      </p:sp>
      <p:sp>
        <p:nvSpPr>
          <p:cNvPr id="9" name="Slide Number Placeholder 8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419137220"/>
      </p:ext>
    </p:extLst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objTx" preserve="1">
  <p:cSld name="Turinys ir antraštė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" name="Rectangle 7"/>
          <p:cNvSpPr/>
          <p:nvPr/>
        </p:nvSpPr>
        <p:spPr>
          <a:xfrm>
            <a:off x="16" y="0"/>
            <a:ext cx="4050791" cy="6858000"/>
          </a:xfrm>
          <a:prstGeom prst="rect">
            <a:avLst/>
          </a:prstGeom>
          <a:solidFill>
            <a:schemeClr val="accent2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9" name="Rectangle 8"/>
          <p:cNvSpPr/>
          <p:nvPr/>
        </p:nvSpPr>
        <p:spPr>
          <a:xfrm>
            <a:off x="4040071" y="0"/>
            <a:ext cx="64008" cy="6858000"/>
          </a:xfrm>
          <a:prstGeom prst="rect">
            <a:avLst/>
          </a:prstGeom>
          <a:solidFill>
            <a:schemeClr val="accent1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457200" y="594359"/>
            <a:ext cx="3200400" cy="2286000"/>
          </a:xfrm>
        </p:spPr>
        <p:txBody>
          <a:bodyPr anchor="b">
            <a:normAutofit/>
          </a:bodyPr>
          <a:lstStyle>
            <a:lvl1pPr>
              <a:defRPr sz="3600" b="0">
                <a:solidFill>
                  <a:srgbClr val="FFFFFF"/>
                </a:solidFill>
              </a:defRPr>
            </a:lvl1pPr>
          </a:lstStyle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Content Placeholder 2"/>
          <p:cNvSpPr>
            <a:spLocks noGrp="1"/>
          </p:cNvSpPr>
          <p:nvPr>
            <p:ph idx="1"/>
          </p:nvPr>
        </p:nvSpPr>
        <p:spPr>
          <a:xfrm>
            <a:off x="4800600" y="731520"/>
            <a:ext cx="6492240" cy="5257800"/>
          </a:xfrm>
        </p:spPr>
        <p:txBody>
          <a:bodyPr/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4" name="Text Placeholder 3"/>
          <p:cNvSpPr>
            <a:spLocks noGrp="1"/>
          </p:cNvSpPr>
          <p:nvPr>
            <p:ph type="body" sz="half" idx="2"/>
          </p:nvPr>
        </p:nvSpPr>
        <p:spPr>
          <a:xfrm>
            <a:off x="457200" y="2926080"/>
            <a:ext cx="3200400" cy="3379124"/>
          </a:xfrm>
        </p:spPr>
        <p:txBody>
          <a:bodyPr lIns="91440" rIns="91440">
            <a:normAutofit/>
          </a:bodyPr>
          <a:lstStyle>
            <a:lvl1pPr marL="0" indent="0">
              <a:buNone/>
              <a:defRPr sz="1500">
                <a:solidFill>
                  <a:srgbClr val="FFFFFF"/>
                </a:solidFill>
              </a:defRPr>
            </a:lvl1pPr>
            <a:lvl2pPr marL="457200" indent="0">
              <a:buNone/>
              <a:defRPr sz="1200"/>
            </a:lvl2pPr>
            <a:lvl3pPr marL="914400" indent="0">
              <a:buNone/>
              <a:defRPr sz="1000"/>
            </a:lvl3pPr>
            <a:lvl4pPr marL="1371600" indent="0">
              <a:buNone/>
              <a:defRPr sz="900"/>
            </a:lvl4pPr>
            <a:lvl5pPr marL="1828800" indent="0">
              <a:buNone/>
              <a:defRPr sz="900"/>
            </a:lvl5pPr>
            <a:lvl6pPr marL="2286000" indent="0">
              <a:buNone/>
              <a:defRPr sz="900"/>
            </a:lvl6pPr>
            <a:lvl7pPr marL="2743200" indent="0">
              <a:buNone/>
              <a:defRPr sz="900"/>
            </a:lvl7pPr>
            <a:lvl8pPr marL="3200400" indent="0">
              <a:buNone/>
              <a:defRPr sz="900"/>
            </a:lvl8pPr>
            <a:lvl9pPr marL="3657600" indent="0">
              <a:buNone/>
              <a:defRPr sz="900"/>
            </a:lvl9pPr>
          </a:lstStyle>
          <a:p>
            <a:pPr lvl="0"/>
            <a:r>
              <a:rPr lang="lt-LT" smtClean="0"/>
              <a:t>Spustelėję redag. ruoš. teksto stilių</a:t>
            </a:r>
          </a:p>
        </p:txBody>
      </p:sp>
      <p:sp>
        <p:nvSpPr>
          <p:cNvPr id="5" name="Date Placeholder 4"/>
          <p:cNvSpPr>
            <a:spLocks noGrp="1"/>
          </p:cNvSpPr>
          <p:nvPr>
            <p:ph type="dt" sz="half" idx="10"/>
          </p:nvPr>
        </p:nvSpPr>
        <p:spPr>
          <a:xfrm>
            <a:off x="465512" y="6459785"/>
            <a:ext cx="2618510" cy="365125"/>
          </a:xfrm>
        </p:spPr>
        <p:txBody>
          <a:bodyPr/>
          <a:lstStyle>
            <a:lvl1pPr algn="l">
              <a:defRPr/>
            </a:lvl1pPr>
          </a:lstStyle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6" name="Footer Placeholder 5"/>
          <p:cNvSpPr>
            <a:spLocks noGrp="1"/>
          </p:cNvSpPr>
          <p:nvPr>
            <p:ph type="ftr" sz="quarter" idx="11"/>
          </p:nvPr>
        </p:nvSpPr>
        <p:spPr>
          <a:xfrm>
            <a:off x="4800600" y="6459785"/>
            <a:ext cx="4648200" cy="365125"/>
          </a:xfrm>
        </p:spPr>
        <p:txBody>
          <a:bodyPr/>
          <a:lstStyle>
            <a:lvl1pPr algn="l">
              <a:defRPr>
                <a:solidFill>
                  <a:schemeClr val="tx2"/>
                </a:solidFill>
              </a:defRPr>
            </a:lvl1pPr>
          </a:lstStyle>
          <a:p>
            <a:endParaRPr lang="en-US"/>
          </a:p>
        </p:txBody>
      </p:sp>
      <p:sp>
        <p:nvSpPr>
          <p:cNvPr id="7" name="Slide Number Placeholder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>
            <a:lvl1pPr>
              <a:defRPr>
                <a:solidFill>
                  <a:schemeClr val="tx2"/>
                </a:solidFill>
              </a:defRPr>
            </a:lvl1pPr>
          </a:lstStyle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3582577731"/>
      </p:ext>
    </p:extLst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type="picTx" preserve="1">
  <p:cSld name="Paveikslėlis ir antraštė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" name="Rectangle 7"/>
          <p:cNvSpPr/>
          <p:nvPr/>
        </p:nvSpPr>
        <p:spPr>
          <a:xfrm>
            <a:off x="0" y="4953000"/>
            <a:ext cx="12188825" cy="1905000"/>
          </a:xfrm>
          <a:prstGeom prst="rect">
            <a:avLst/>
          </a:prstGeom>
          <a:solidFill>
            <a:schemeClr val="accent2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9" name="Rectangle 8"/>
          <p:cNvSpPr/>
          <p:nvPr/>
        </p:nvSpPr>
        <p:spPr>
          <a:xfrm>
            <a:off x="15" y="4915076"/>
            <a:ext cx="12188825" cy="64008"/>
          </a:xfrm>
          <a:prstGeom prst="rect">
            <a:avLst/>
          </a:prstGeom>
          <a:solidFill>
            <a:schemeClr val="accent1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2" name="Title 1"/>
          <p:cNvSpPr>
            <a:spLocks noGrp="1"/>
          </p:cNvSpPr>
          <p:nvPr>
            <p:ph type="title"/>
          </p:nvPr>
        </p:nvSpPr>
        <p:spPr>
          <a:xfrm>
            <a:off x="1097280" y="5074920"/>
            <a:ext cx="10113264" cy="822960"/>
          </a:xfrm>
        </p:spPr>
        <p:txBody>
          <a:bodyPr lIns="91440" tIns="0" rIns="91440" bIns="0" anchor="b">
            <a:noAutofit/>
          </a:bodyPr>
          <a:lstStyle>
            <a:lvl1pPr>
              <a:defRPr sz="3600" b="0">
                <a:solidFill>
                  <a:srgbClr val="FFFFFF"/>
                </a:solidFill>
              </a:defRPr>
            </a:lvl1pPr>
          </a:lstStyle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Picture Placeholder 2"/>
          <p:cNvSpPr>
            <a:spLocks noGrp="1" noChangeAspect="1"/>
          </p:cNvSpPr>
          <p:nvPr>
            <p:ph type="pic" idx="1"/>
          </p:nvPr>
        </p:nvSpPr>
        <p:spPr>
          <a:xfrm>
            <a:off x="15" y="0"/>
            <a:ext cx="12191985" cy="4915076"/>
          </a:xfrm>
          <a:blipFill>
            <a:blip r:embed="rId2"/>
            <a:stretch>
              <a:fillRect/>
            </a:stretch>
          </a:blipFill>
        </p:spPr>
        <p:txBody>
          <a:bodyPr lIns="457200" tIns="457200" anchor="t"/>
          <a:lstStyle>
            <a:lvl1pPr marL="0" indent="0">
              <a:buNone/>
              <a:defRPr sz="3200">
                <a:solidFill>
                  <a:schemeClr val="bg1"/>
                </a:solidFill>
              </a:defRPr>
            </a:lvl1pPr>
            <a:lvl2pPr marL="457200" indent="0">
              <a:buNone/>
              <a:defRPr sz="2800"/>
            </a:lvl2pPr>
            <a:lvl3pPr marL="914400" indent="0">
              <a:buNone/>
              <a:defRPr sz="2400"/>
            </a:lvl3pPr>
            <a:lvl4pPr marL="1371600" indent="0">
              <a:buNone/>
              <a:defRPr sz="2000"/>
            </a:lvl4pPr>
            <a:lvl5pPr marL="1828800" indent="0">
              <a:buNone/>
              <a:defRPr sz="2000"/>
            </a:lvl5pPr>
            <a:lvl6pPr marL="2286000" indent="0">
              <a:buNone/>
              <a:defRPr sz="2000"/>
            </a:lvl6pPr>
            <a:lvl7pPr marL="2743200" indent="0">
              <a:buNone/>
              <a:defRPr sz="2000"/>
            </a:lvl7pPr>
            <a:lvl8pPr marL="3200400" indent="0">
              <a:buNone/>
              <a:defRPr sz="2000"/>
            </a:lvl8pPr>
            <a:lvl9pPr marL="3657600" indent="0">
              <a:buNone/>
              <a:defRPr sz="2000"/>
            </a:lvl9pPr>
          </a:lstStyle>
          <a:p>
            <a:r>
              <a:rPr lang="lt-LT" smtClean="0"/>
              <a:t>Spustelėkite piktogr. norėdami įtraukti pav.</a:t>
            </a:r>
            <a:endParaRPr lang="en-US" dirty="0"/>
          </a:p>
        </p:txBody>
      </p:sp>
      <p:sp>
        <p:nvSpPr>
          <p:cNvPr id="4" name="Text Placeholder 3"/>
          <p:cNvSpPr>
            <a:spLocks noGrp="1"/>
          </p:cNvSpPr>
          <p:nvPr>
            <p:ph type="body" sz="half" idx="2"/>
          </p:nvPr>
        </p:nvSpPr>
        <p:spPr>
          <a:xfrm>
            <a:off x="1097280" y="5907023"/>
            <a:ext cx="10113264" cy="594360"/>
          </a:xfrm>
        </p:spPr>
        <p:txBody>
          <a:bodyPr lIns="91440" tIns="0" rIns="91440" bIns="0">
            <a:normAutofit/>
          </a:bodyPr>
          <a:lstStyle>
            <a:lvl1pPr marL="0" indent="0">
              <a:spcBef>
                <a:spcPts val="0"/>
              </a:spcBef>
              <a:spcAft>
                <a:spcPts val="600"/>
              </a:spcAft>
              <a:buNone/>
              <a:defRPr sz="1500">
                <a:solidFill>
                  <a:srgbClr val="FFFFFF"/>
                </a:solidFill>
              </a:defRPr>
            </a:lvl1pPr>
            <a:lvl2pPr marL="457200" indent="0">
              <a:buNone/>
              <a:defRPr sz="1200"/>
            </a:lvl2pPr>
            <a:lvl3pPr marL="914400" indent="0">
              <a:buNone/>
              <a:defRPr sz="1000"/>
            </a:lvl3pPr>
            <a:lvl4pPr marL="1371600" indent="0">
              <a:buNone/>
              <a:defRPr sz="900"/>
            </a:lvl4pPr>
            <a:lvl5pPr marL="1828800" indent="0">
              <a:buNone/>
              <a:defRPr sz="900"/>
            </a:lvl5pPr>
            <a:lvl6pPr marL="2286000" indent="0">
              <a:buNone/>
              <a:defRPr sz="900"/>
            </a:lvl6pPr>
            <a:lvl7pPr marL="2743200" indent="0">
              <a:buNone/>
              <a:defRPr sz="900"/>
            </a:lvl7pPr>
            <a:lvl8pPr marL="3200400" indent="0">
              <a:buNone/>
              <a:defRPr sz="900"/>
            </a:lvl8pPr>
            <a:lvl9pPr marL="3657600" indent="0">
              <a:buNone/>
              <a:defRPr sz="900"/>
            </a:lvl9pPr>
          </a:lstStyle>
          <a:p>
            <a:pPr lvl="0"/>
            <a:r>
              <a:rPr lang="lt-LT" smtClean="0"/>
              <a:t>Spustelėję redag. ruoš. teksto stilių</a:t>
            </a:r>
          </a:p>
        </p:txBody>
      </p:sp>
      <p:sp>
        <p:nvSpPr>
          <p:cNvPr id="5" name="Date Placeholder 4"/>
          <p:cNvSpPr>
            <a:spLocks noGrp="1"/>
          </p:cNvSpPr>
          <p:nvPr>
            <p:ph type="dt" sz="half" idx="10"/>
          </p:nvPr>
        </p:nvSpPr>
        <p:spPr/>
        <p:txBody>
          <a:bodyPr/>
          <a:lstStyle/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6" name="Footer Placeholder 5"/>
          <p:cNvSpPr>
            <a:spLocks noGrp="1"/>
          </p:cNvSpPr>
          <p:nvPr>
            <p:ph type="ftr" sz="quarter" idx="11"/>
          </p:nvPr>
        </p:nvSpPr>
        <p:spPr/>
        <p:txBody>
          <a:bodyPr/>
          <a:lstStyle/>
          <a:p>
            <a:endParaRPr lang="en-US"/>
          </a:p>
        </p:txBody>
      </p:sp>
      <p:sp>
        <p:nvSpPr>
          <p:cNvPr id="7" name="Slide Number Placeholder 6"/>
          <p:cNvSpPr>
            <a:spLocks noGrp="1"/>
          </p:cNvSpPr>
          <p:nvPr>
            <p:ph type="sldNum" sz="quarter" idx="12"/>
          </p:nvPr>
        </p:nvSpPr>
        <p:spPr/>
        <p:txBody>
          <a:bodyPr/>
          <a:lstStyle/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</p:spTree>
    <p:extLst>
      <p:ext uri="{BB962C8B-B14F-4D97-AF65-F5344CB8AC3E}">
        <p14:creationId xmlns:p14="http://schemas.microsoft.com/office/powerpoint/2010/main" val="1574896617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" name="Rectangle 6"/>
          <p:cNvSpPr/>
          <p:nvPr/>
        </p:nvSpPr>
        <p:spPr>
          <a:xfrm>
            <a:off x="1" y="6400800"/>
            <a:ext cx="12192000" cy="457200"/>
          </a:xfrm>
          <a:prstGeom prst="rect">
            <a:avLst/>
          </a:prstGeom>
          <a:solidFill>
            <a:schemeClr val="accent2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9" name="Rectangle 8"/>
          <p:cNvSpPr/>
          <p:nvPr/>
        </p:nvSpPr>
        <p:spPr>
          <a:xfrm>
            <a:off x="0" y="6334316"/>
            <a:ext cx="12192001" cy="65998"/>
          </a:xfrm>
          <a:prstGeom prst="rect">
            <a:avLst/>
          </a:prstGeom>
          <a:solidFill>
            <a:schemeClr val="accent1"/>
          </a:solidFill>
          <a:ln>
            <a:noFill/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</p:sp>
      <p:sp>
        <p:nvSpPr>
          <p:cNvPr id="2" name="Title Placeholder 1"/>
          <p:cNvSpPr>
            <a:spLocks noGrp="1"/>
          </p:cNvSpPr>
          <p:nvPr>
            <p:ph type="title"/>
          </p:nvPr>
        </p:nvSpPr>
        <p:spPr>
          <a:xfrm>
            <a:off x="1097280" y="286603"/>
            <a:ext cx="10058400" cy="1450757"/>
          </a:xfrm>
          <a:prstGeom prst="rect">
            <a:avLst/>
          </a:prstGeom>
        </p:spPr>
        <p:txBody>
          <a:bodyPr vert="horz" lIns="91440" tIns="45720" rIns="91440" bIns="45720" rtlCol="0" anchor="b">
            <a:normAutofit/>
          </a:bodyPr>
          <a:lstStyle/>
          <a:p>
            <a:r>
              <a:rPr lang="lt-LT" smtClean="0"/>
              <a:t>Spustelėję redag. ruoš. pavad. stilių</a:t>
            </a:r>
            <a:endParaRPr lang="en-US" dirty="0"/>
          </a:p>
        </p:txBody>
      </p:sp>
      <p:sp>
        <p:nvSpPr>
          <p:cNvPr id="3" name="Text Placeholder 2"/>
          <p:cNvSpPr>
            <a:spLocks noGrp="1"/>
          </p:cNvSpPr>
          <p:nvPr>
            <p:ph type="body" idx="1"/>
          </p:nvPr>
        </p:nvSpPr>
        <p:spPr>
          <a:xfrm>
            <a:off x="1097280" y="1845734"/>
            <a:ext cx="10058400" cy="4023360"/>
          </a:xfrm>
          <a:prstGeom prst="rect">
            <a:avLst/>
          </a:prstGeom>
        </p:spPr>
        <p:txBody>
          <a:bodyPr vert="horz" lIns="0" tIns="45720" rIns="0" bIns="45720" rtlCol="0">
            <a:normAutofit/>
          </a:bodyPr>
          <a:lstStyle/>
          <a:p>
            <a:pPr lvl="0"/>
            <a:r>
              <a:rPr lang="lt-LT" smtClean="0"/>
              <a:t>Spustelėję redag. ruoš. teksto stilių</a:t>
            </a:r>
          </a:p>
          <a:p>
            <a:pPr lvl="1"/>
            <a:r>
              <a:rPr lang="lt-LT" smtClean="0"/>
              <a:t>Antras lygmuo</a:t>
            </a:r>
          </a:p>
          <a:p>
            <a:pPr lvl="2"/>
            <a:r>
              <a:rPr lang="lt-LT" smtClean="0"/>
              <a:t>Trečias lygmuo</a:t>
            </a:r>
          </a:p>
          <a:p>
            <a:pPr lvl="3"/>
            <a:r>
              <a:rPr lang="lt-LT" smtClean="0"/>
              <a:t>Ketvirtas lygmuo</a:t>
            </a:r>
          </a:p>
          <a:p>
            <a:pPr lvl="4"/>
            <a:r>
              <a:rPr lang="lt-LT" smtClean="0"/>
              <a:t>Penktas lygmuo</a:t>
            </a:r>
            <a:endParaRPr lang="en-US" dirty="0"/>
          </a:p>
        </p:txBody>
      </p:sp>
      <p:sp>
        <p:nvSpPr>
          <p:cNvPr id="4" name="Date Placeholder 3"/>
          <p:cNvSpPr>
            <a:spLocks noGrp="1"/>
          </p:cNvSpPr>
          <p:nvPr>
            <p:ph type="dt" sz="half" idx="2"/>
          </p:nvPr>
        </p:nvSpPr>
        <p:spPr>
          <a:xfrm>
            <a:off x="1097280" y="6459785"/>
            <a:ext cx="2472271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l">
              <a:defRPr sz="900">
                <a:solidFill>
                  <a:srgbClr val="FFFFFF"/>
                </a:solidFill>
              </a:defRPr>
            </a:lvl1pPr>
          </a:lstStyle>
          <a:p>
            <a:fld id="{39875602-1AC2-4AC7-9124-78A8BD35D9A5}" type="datetimeFigureOut">
              <a:rPr lang="en-US" smtClean="0"/>
              <a:t>5/22/2017</a:t>
            </a:fld>
            <a:endParaRPr lang="en-US"/>
          </a:p>
        </p:txBody>
      </p:sp>
      <p:sp>
        <p:nvSpPr>
          <p:cNvPr id="5" name="Footer Placeholder 4"/>
          <p:cNvSpPr>
            <a:spLocks noGrp="1"/>
          </p:cNvSpPr>
          <p:nvPr>
            <p:ph type="ftr" sz="quarter" idx="3"/>
          </p:nvPr>
        </p:nvSpPr>
        <p:spPr>
          <a:xfrm>
            <a:off x="3686185" y="6459785"/>
            <a:ext cx="4822804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ctr">
              <a:defRPr sz="900" cap="all" baseline="0">
                <a:solidFill>
                  <a:srgbClr val="FFFFFF"/>
                </a:solidFill>
              </a:defRPr>
            </a:lvl1pPr>
          </a:lstStyle>
          <a:p>
            <a:endParaRPr lang="en-US"/>
          </a:p>
        </p:txBody>
      </p:sp>
      <p:sp>
        <p:nvSpPr>
          <p:cNvPr id="6" name="Slide Number Placeholder 5"/>
          <p:cNvSpPr>
            <a:spLocks noGrp="1"/>
          </p:cNvSpPr>
          <p:nvPr>
            <p:ph type="sldNum" sz="quarter" idx="4"/>
          </p:nvPr>
        </p:nvSpPr>
        <p:spPr>
          <a:xfrm>
            <a:off x="9900458" y="6459785"/>
            <a:ext cx="1312025" cy="365125"/>
          </a:xfrm>
          <a:prstGeom prst="rect">
            <a:avLst/>
          </a:prstGeom>
        </p:spPr>
        <p:txBody>
          <a:bodyPr vert="horz" lIns="91440" tIns="45720" rIns="91440" bIns="45720" rtlCol="0" anchor="ctr"/>
          <a:lstStyle>
            <a:lvl1pPr algn="r">
              <a:defRPr sz="1050">
                <a:solidFill>
                  <a:srgbClr val="FFFFFF"/>
                </a:solidFill>
              </a:defRPr>
            </a:lvl1pPr>
          </a:lstStyle>
          <a:p>
            <a:fld id="{399435DB-8784-4B70-ADC8-A24B4356E05A}" type="slidenum">
              <a:rPr lang="en-US" smtClean="0"/>
              <a:t>‹#›</a:t>
            </a:fld>
            <a:endParaRPr lang="en-US"/>
          </a:p>
        </p:txBody>
      </p:sp>
      <p:cxnSp>
        <p:nvCxnSpPr>
          <p:cNvPr id="10" name="Straight Connector 9"/>
          <p:cNvCxnSpPr/>
          <p:nvPr/>
        </p:nvCxnSpPr>
        <p:spPr>
          <a:xfrm>
            <a:off x="1193532" y="1737845"/>
            <a:ext cx="9966960" cy="0"/>
          </a:xfrm>
          <a:prstGeom prst="line">
            <a:avLst/>
          </a:prstGeom>
          <a:ln w="6350">
            <a:solidFill>
              <a:schemeClr val="tx1">
                <a:lumMod val="50000"/>
                <a:lumOff val="50000"/>
              </a:schemeClr>
            </a:solidFill>
          </a:ln>
        </p:spPr>
        <p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p:style>
      </p:cxnSp>
    </p:spTree>
    <p:extLst>
      <p:ext uri="{BB962C8B-B14F-4D97-AF65-F5344CB8AC3E}">
        <p14:creationId xmlns:p14="http://schemas.microsoft.com/office/powerpoint/2010/main" val="3885662425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661" r:id="rId1"/>
    <p:sldLayoutId id="2147483662" r:id="rId2"/>
    <p:sldLayoutId id="2147483663" r:id="rId3"/>
    <p:sldLayoutId id="2147483664" r:id="rId4"/>
    <p:sldLayoutId id="2147483665" r:id="rId5"/>
    <p:sldLayoutId id="2147483666" r:id="rId6"/>
    <p:sldLayoutId id="2147483667" r:id="rId7"/>
    <p:sldLayoutId id="2147483668" r:id="rId8"/>
    <p:sldLayoutId id="2147483669" r:id="rId9"/>
    <p:sldLayoutId id="2147483670" r:id="rId10"/>
    <p:sldLayoutId id="2147483671" r:id="rId11"/>
  </p:sldLayoutIdLst>
  <p:txStyles>
    <p:titleStyle>
      <a:lvl1pPr algn="l" defTabSz="914400" rtl="0" eaLnBrk="1" latinLnBrk="0" hangingPunct="1">
        <a:lnSpc>
          <a:spcPct val="85000"/>
        </a:lnSpc>
        <a:spcBef>
          <a:spcPct val="0"/>
        </a:spcBef>
        <a:buNone/>
        <a:defRPr sz="4800" kern="1200" spc="-50" baseline="0">
          <a:solidFill>
            <a:schemeClr val="tx1">
              <a:lumMod val="75000"/>
              <a:lumOff val="25000"/>
            </a:schemeClr>
          </a:solidFill>
          <a:latin typeface="+mj-lt"/>
          <a:ea typeface="+mj-ea"/>
          <a:cs typeface="+mj-cs"/>
        </a:defRPr>
      </a:lvl1pPr>
    </p:titleStyle>
    <p:bodyStyle>
      <a:lvl1pPr marL="91440" indent="-91440" algn="l" defTabSz="914400" rtl="0" eaLnBrk="1" latinLnBrk="0" hangingPunct="1">
        <a:lnSpc>
          <a:spcPct val="90000"/>
        </a:lnSpc>
        <a:spcBef>
          <a:spcPts val="1200"/>
        </a:spcBef>
        <a:spcAft>
          <a:spcPts val="200"/>
        </a:spcAft>
        <a:buClr>
          <a:schemeClr val="accent1"/>
        </a:buClr>
        <a:buSzPct val="100000"/>
        <a:buFont typeface="Calibri" panose="020F0502020204030204" pitchFamily="34" charset="0"/>
        <a:buChar char=" "/>
        <a:defRPr sz="20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1pPr>
      <a:lvl2pPr marL="384048" indent="-182880" algn="l" defTabSz="914400" rtl="0" eaLnBrk="1" latinLnBrk="0" hangingPunct="1">
        <a:lnSpc>
          <a:spcPct val="90000"/>
        </a:lnSpc>
        <a:spcBef>
          <a:spcPts val="200"/>
        </a:spcBef>
        <a:spcAft>
          <a:spcPts val="400"/>
        </a:spcAft>
        <a:buClr>
          <a:schemeClr val="accent1"/>
        </a:buClr>
        <a:buFont typeface="Calibri" pitchFamily="34" charset="0"/>
        <a:buChar char="◦"/>
        <a:defRPr sz="18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2pPr>
      <a:lvl3pPr marL="566928" indent="-182880" algn="l" defTabSz="914400" rtl="0" eaLnBrk="1" latinLnBrk="0" hangingPunct="1">
        <a:lnSpc>
          <a:spcPct val="90000"/>
        </a:lnSpc>
        <a:spcBef>
          <a:spcPts val="200"/>
        </a:spcBef>
        <a:spcAft>
          <a:spcPts val="400"/>
        </a:spcAft>
        <a:buClr>
          <a:schemeClr val="accent1"/>
        </a:buClr>
        <a:buFont typeface="Calibri" pitchFamily="34" charset="0"/>
        <a:buChar char="◦"/>
        <a:defRPr sz="14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3pPr>
      <a:lvl4pPr marL="749808" indent="-182880" algn="l" defTabSz="914400" rtl="0" eaLnBrk="1" latinLnBrk="0" hangingPunct="1">
        <a:lnSpc>
          <a:spcPct val="90000"/>
        </a:lnSpc>
        <a:spcBef>
          <a:spcPts val="200"/>
        </a:spcBef>
        <a:spcAft>
          <a:spcPts val="400"/>
        </a:spcAft>
        <a:buClr>
          <a:schemeClr val="accent1"/>
        </a:buClr>
        <a:buFont typeface="Calibri" pitchFamily="34" charset="0"/>
        <a:buChar char="◦"/>
        <a:defRPr sz="14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4pPr>
      <a:lvl5pPr marL="932688" indent="-182880" algn="l" defTabSz="914400" rtl="0" eaLnBrk="1" latinLnBrk="0" hangingPunct="1">
        <a:lnSpc>
          <a:spcPct val="90000"/>
        </a:lnSpc>
        <a:spcBef>
          <a:spcPts val="200"/>
        </a:spcBef>
        <a:spcAft>
          <a:spcPts val="400"/>
        </a:spcAft>
        <a:buClr>
          <a:schemeClr val="accent1"/>
        </a:buClr>
        <a:buFont typeface="Calibri" pitchFamily="34" charset="0"/>
        <a:buChar char="◦"/>
        <a:defRPr sz="14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5pPr>
      <a:lvl6pPr marL="1100000" indent="-228600" algn="l" defTabSz="914400" rtl="0" eaLnBrk="1" latinLnBrk="0" hangingPunct="1">
        <a:lnSpc>
          <a:spcPct val="90000"/>
        </a:lnSpc>
        <a:spcBef>
          <a:spcPts val="200"/>
        </a:spcBef>
        <a:spcAft>
          <a:spcPts val="400"/>
        </a:spcAft>
        <a:buClr>
          <a:schemeClr val="accent1"/>
        </a:buClr>
        <a:buFont typeface="Calibri" pitchFamily="34" charset="0"/>
        <a:buChar char="◦"/>
        <a:defRPr sz="14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6pPr>
      <a:lvl7pPr marL="1300000" indent="-228600" algn="l" defTabSz="914400" rtl="0" eaLnBrk="1" latinLnBrk="0" hangingPunct="1">
        <a:lnSpc>
          <a:spcPct val="90000"/>
        </a:lnSpc>
        <a:spcBef>
          <a:spcPts val="200"/>
        </a:spcBef>
        <a:spcAft>
          <a:spcPts val="400"/>
        </a:spcAft>
        <a:buClr>
          <a:schemeClr val="accent1"/>
        </a:buClr>
        <a:buFont typeface="Calibri" pitchFamily="34" charset="0"/>
        <a:buChar char="◦"/>
        <a:defRPr sz="14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7pPr>
      <a:lvl8pPr marL="1500000" indent="-228600" algn="l" defTabSz="914400" rtl="0" eaLnBrk="1" latinLnBrk="0" hangingPunct="1">
        <a:lnSpc>
          <a:spcPct val="90000"/>
        </a:lnSpc>
        <a:spcBef>
          <a:spcPts val="200"/>
        </a:spcBef>
        <a:spcAft>
          <a:spcPts val="400"/>
        </a:spcAft>
        <a:buClr>
          <a:schemeClr val="accent1"/>
        </a:buClr>
        <a:buFont typeface="Calibri" pitchFamily="34" charset="0"/>
        <a:buChar char="◦"/>
        <a:defRPr sz="14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8pPr>
      <a:lvl9pPr marL="1700000" indent="-228600" algn="l" defTabSz="914400" rtl="0" eaLnBrk="1" latinLnBrk="0" hangingPunct="1">
        <a:lnSpc>
          <a:spcPct val="90000"/>
        </a:lnSpc>
        <a:spcBef>
          <a:spcPts val="200"/>
        </a:spcBef>
        <a:spcAft>
          <a:spcPts val="400"/>
        </a:spcAft>
        <a:buClr>
          <a:schemeClr val="accent1"/>
        </a:buClr>
        <a:buFont typeface="Calibri" pitchFamily="34" charset="0"/>
        <a:buChar char="◦"/>
        <a:defRPr sz="1400" kern="1200">
          <a:solidFill>
            <a:schemeClr val="tx1">
              <a:lumMod val="75000"/>
              <a:lumOff val="25000"/>
            </a:schemeClr>
          </a:solidFill>
          <a:latin typeface="+mn-lt"/>
          <a:ea typeface="+mn-ea"/>
          <a:cs typeface="+mn-cs"/>
        </a:defRPr>
      </a:lvl9pPr>
    </p:bodyStyle>
    <p:otherStyle>
      <a:defPPr>
        <a:defRPr lang="en-US"/>
      </a:defPPr>
      <a:lvl1pPr marL="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1pPr>
      <a:lvl2pPr marL="457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2pPr>
      <a:lvl3pPr marL="914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3pPr>
      <a:lvl4pPr marL="1371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4pPr>
      <a:lvl5pPr marL="18288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5pPr>
      <a:lvl6pPr marL="22860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6pPr>
      <a:lvl7pPr marL="27432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7pPr>
      <a:lvl8pPr marL="32004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8pPr>
      <a:lvl9pPr marL="3657600" algn="l" defTabSz="914400" rtl="0" eaLnBrk="1" latinLnBrk="0" hangingPunct="1">
        <a:defRPr sz="1800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1.xml"/></Relationships>
</file>

<file path=ppt/slides/_rels/slide10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2.xml"/></Relationships>
</file>

<file path=ppt/slides/_rels/slide11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2.xml"/></Relationships>
</file>

<file path=ppt/slides/_rels/slide12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2.xml"/></Relationships>
</file>

<file path=ppt/slides/_rels/slide13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2.xml"/></Relationships>
</file>

<file path=ppt/slides/_rels/slide2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" TargetMode="External"/><Relationship Id="rId1" Type="http://schemas.openxmlformats.org/officeDocument/2006/relationships/slideLayout" Target="../slideLayouts/slideLayout2.xml"/></Relationships>
</file>

<file path=ppt/slides/_rels/slide3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2.xml"/></Relationships>
</file>

<file path=ppt/slides/_rels/slide4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2.xml"/></Relationships>
</file>

<file path=ppt/slides/_rels/slide5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4.xml"/></Relationships>
</file>

<file path=ppt/slides/_rels/slide6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4.xml"/></Relationships>
</file>

<file path=ppt/slides/_rels/slide7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4.xml"/></Relationships>
</file>

<file path=ppt/slides/_rels/slide8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4.xml"/></Relationships>
</file>

<file path=ppt/slides/_rels/slide9.xml.rels><?xml version="1.0" encoding="UTF-8" standalone="yes"?>
<Relationships xmlns="http://schemas.openxmlformats.org/package/2006/relationships"><Relationship Id="rId1" Type="http://schemas.openxmlformats.org/officeDocument/2006/relationships/slideLayout" Target="../slideLayouts/slideLayout4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ctrTitle"/>
          </p:nvPr>
        </p:nvSpPr>
        <p:spPr/>
        <p:txBody>
          <a:bodyPr/>
          <a:lstStyle/>
          <a:p>
            <a:r>
              <a:rPr lang="lt-LT" dirty="0" err="1" smtClean="0"/>
              <a:t>Laravel</a:t>
            </a:r>
            <a:endParaRPr lang="en-US" dirty="0"/>
          </a:p>
        </p:txBody>
      </p:sp>
      <p:sp>
        <p:nvSpPr>
          <p:cNvPr id="3" name="Antrinis pavadinimas 2"/>
          <p:cNvSpPr>
            <a:spLocks noGrp="1"/>
          </p:cNvSpPr>
          <p:nvPr>
            <p:ph type="subTitle" idx="1"/>
          </p:nvPr>
        </p:nvSpPr>
        <p:spPr/>
        <p:txBody>
          <a:bodyPr/>
          <a:lstStyle/>
          <a:p>
            <a:r>
              <a:rPr lang="lt-LT" dirty="0" smtClean="0"/>
              <a:t>MIX (</a:t>
            </a:r>
            <a:r>
              <a:rPr lang="lt-LT" dirty="0" err="1" smtClean="0"/>
              <a:t>Elixir</a:t>
            </a:r>
            <a:r>
              <a:rPr lang="lt-LT" dirty="0" smtClean="0"/>
              <a:t>), </a:t>
            </a:r>
            <a:r>
              <a:rPr lang="lt-LT" dirty="0" smtClean="0"/>
              <a:t>CSS</a:t>
            </a:r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2900279669"/>
      </p:ext>
    </p:extLst>
  </p:cSld>
  <p:clrMapOvr>
    <a:masterClrMapping/>
  </p:clrMapOvr>
</p:sld>
</file>

<file path=ppt/slides/slide10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Pavadinimas 4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lt-LT" dirty="0" smtClean="0"/>
              <a:t>Užduotis</a:t>
            </a:r>
            <a:endParaRPr lang="lt-LT" dirty="0"/>
          </a:p>
        </p:txBody>
      </p:sp>
      <p:sp>
        <p:nvSpPr>
          <p:cNvPr id="6" name="Turinio vietos rezervavimo ženklas 5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r>
              <a:rPr lang="lt-LT" dirty="0" smtClean="0"/>
              <a:t>Sukurkite SASS faile kintamąjį, teksto spalva ir kintamąjį antraštės spalva. </a:t>
            </a:r>
          </a:p>
          <a:p>
            <a:r>
              <a:rPr lang="lt-LT" dirty="0" smtClean="0"/>
              <a:t>Teksto spalvą pritaikykite </a:t>
            </a:r>
            <a:r>
              <a:rPr lang="lt-LT" dirty="0" err="1" smtClean="0"/>
              <a:t>parafrafams</a:t>
            </a:r>
            <a:r>
              <a:rPr lang="lt-LT" dirty="0" smtClean="0"/>
              <a:t>, ir tekstui</a:t>
            </a:r>
          </a:p>
          <a:p>
            <a:r>
              <a:rPr lang="lt-LT" dirty="0" err="1" smtClean="0"/>
              <a:t>Antaštės</a:t>
            </a:r>
            <a:r>
              <a:rPr lang="lt-LT" dirty="0" smtClean="0"/>
              <a:t> spalvą pritaikykite visiems H </a:t>
            </a:r>
            <a:r>
              <a:rPr lang="lt-LT" dirty="0" err="1" smtClean="0"/>
              <a:t>tagams</a:t>
            </a:r>
            <a:r>
              <a:rPr lang="lt-LT" dirty="0" smtClean="0"/>
              <a:t>. </a:t>
            </a:r>
          </a:p>
          <a:p>
            <a:endParaRPr lang="lt-LT" dirty="0"/>
          </a:p>
          <a:p>
            <a:endParaRPr lang="lt-LT" dirty="0"/>
          </a:p>
        </p:txBody>
      </p:sp>
    </p:spTree>
    <p:extLst>
      <p:ext uri="{BB962C8B-B14F-4D97-AF65-F5344CB8AC3E}">
        <p14:creationId xmlns:p14="http://schemas.microsoft.com/office/powerpoint/2010/main" val="3764731365"/>
      </p:ext>
    </p:extLst>
  </p:cSld>
  <p:clrMapOvr>
    <a:masterClrMapping/>
  </p:clrMapOvr>
</p:sld>
</file>

<file path=ppt/slides/slide1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Pavadinimas 4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endParaRPr lang="lt-LT"/>
          </a:p>
        </p:txBody>
      </p:sp>
      <p:sp>
        <p:nvSpPr>
          <p:cNvPr id="6" name="Turinio vietos rezervavimo ženklas 5"/>
          <p:cNvSpPr>
            <a:spLocks noGrp="1"/>
          </p:cNvSpPr>
          <p:nvPr>
            <p:ph idx="1"/>
          </p:nvPr>
        </p:nvSpPr>
        <p:spPr/>
        <p:txBody>
          <a:bodyPr>
            <a:normAutofit fontScale="85000" lnSpcReduction="20000"/>
          </a:bodyPr>
          <a:lstStyle/>
          <a:p>
            <a:r>
              <a:rPr lang="lt-LT" dirty="0" err="1" smtClean="0"/>
              <a:t>Mixin</a:t>
            </a:r>
            <a:r>
              <a:rPr lang="lt-LT" dirty="0" smtClean="0"/>
              <a:t> gali generuoti ir </a:t>
            </a:r>
            <a:r>
              <a:rPr lang="lt-LT" dirty="0" err="1" smtClean="0"/>
              <a:t>less</a:t>
            </a:r>
            <a:r>
              <a:rPr lang="lt-LT" dirty="0" smtClean="0"/>
              <a:t> failus:</a:t>
            </a:r>
          </a:p>
          <a:p>
            <a:r>
              <a:rPr lang="lt-LT" dirty="0" err="1"/>
              <a:t>mix.less</a:t>
            </a:r>
            <a:r>
              <a:rPr lang="lt-LT" dirty="0"/>
              <a:t>('</a:t>
            </a:r>
            <a:r>
              <a:rPr lang="lt-LT" dirty="0" err="1"/>
              <a:t>resources</a:t>
            </a:r>
            <a:r>
              <a:rPr lang="lt-LT" dirty="0"/>
              <a:t>/</a:t>
            </a:r>
            <a:r>
              <a:rPr lang="lt-LT" dirty="0" err="1"/>
              <a:t>assets</a:t>
            </a:r>
            <a:r>
              <a:rPr lang="lt-LT" dirty="0"/>
              <a:t>/</a:t>
            </a:r>
            <a:r>
              <a:rPr lang="lt-LT" dirty="0" err="1"/>
              <a:t>less</a:t>
            </a:r>
            <a:r>
              <a:rPr lang="lt-LT" dirty="0"/>
              <a:t>/</a:t>
            </a:r>
            <a:r>
              <a:rPr lang="lt-LT" dirty="0" err="1"/>
              <a:t>app.less</a:t>
            </a:r>
            <a:r>
              <a:rPr lang="lt-LT" dirty="0"/>
              <a:t>', </a:t>
            </a:r>
            <a:r>
              <a:rPr lang="lt-LT" dirty="0" smtClean="0"/>
              <a:t>'</a:t>
            </a:r>
            <a:r>
              <a:rPr lang="lt-LT" dirty="0" err="1" smtClean="0"/>
              <a:t>public</a:t>
            </a:r>
            <a:r>
              <a:rPr lang="lt-LT" dirty="0" smtClean="0"/>
              <a:t>/</a:t>
            </a:r>
            <a:r>
              <a:rPr lang="lt-LT" dirty="0" err="1" smtClean="0"/>
              <a:t>css</a:t>
            </a:r>
            <a:r>
              <a:rPr lang="lt-LT" dirty="0" smtClean="0"/>
              <a:t>');</a:t>
            </a:r>
          </a:p>
          <a:p>
            <a:endParaRPr lang="lt-LT" dirty="0"/>
          </a:p>
          <a:p>
            <a:r>
              <a:rPr lang="lt-LT" dirty="0" smtClean="0"/>
              <a:t>Arba operuoti su CSS failais (juos sujungti)</a:t>
            </a:r>
          </a:p>
          <a:p>
            <a:r>
              <a:rPr lang="lt-LT" dirty="0" err="1"/>
              <a:t>mix.combine</a:t>
            </a:r>
            <a:r>
              <a:rPr lang="lt-LT" dirty="0"/>
              <a:t>([</a:t>
            </a:r>
          </a:p>
          <a:p>
            <a:r>
              <a:rPr lang="lt-LT" dirty="0"/>
              <a:t>    '</a:t>
            </a:r>
            <a:r>
              <a:rPr lang="lt-LT" dirty="0" err="1"/>
              <a:t>public</a:t>
            </a:r>
            <a:r>
              <a:rPr lang="lt-LT" dirty="0"/>
              <a:t>/</a:t>
            </a:r>
            <a:r>
              <a:rPr lang="lt-LT" dirty="0" err="1"/>
              <a:t>css</a:t>
            </a:r>
            <a:r>
              <a:rPr lang="lt-LT" dirty="0"/>
              <a:t>/</a:t>
            </a:r>
            <a:r>
              <a:rPr lang="lt-LT" dirty="0" err="1"/>
              <a:t>vendor</a:t>
            </a:r>
            <a:r>
              <a:rPr lang="lt-LT" dirty="0"/>
              <a:t>/jquery-ui-one-thing.css',</a:t>
            </a:r>
          </a:p>
          <a:p>
            <a:r>
              <a:rPr lang="lt-LT" dirty="0"/>
              <a:t>    '</a:t>
            </a:r>
            <a:r>
              <a:rPr lang="lt-LT" dirty="0" err="1"/>
              <a:t>public</a:t>
            </a:r>
            <a:r>
              <a:rPr lang="lt-LT" dirty="0"/>
              <a:t>/</a:t>
            </a:r>
            <a:r>
              <a:rPr lang="lt-LT" dirty="0" err="1"/>
              <a:t>css</a:t>
            </a:r>
            <a:r>
              <a:rPr lang="lt-LT" dirty="0"/>
              <a:t>/</a:t>
            </a:r>
            <a:r>
              <a:rPr lang="lt-LT" dirty="0" err="1"/>
              <a:t>vendor</a:t>
            </a:r>
            <a:r>
              <a:rPr lang="lt-LT" dirty="0"/>
              <a:t>/jquery-ui-another-thing.css'</a:t>
            </a:r>
          </a:p>
          <a:p>
            <a:r>
              <a:rPr lang="lt-LT" dirty="0"/>
              <a:t>], '</a:t>
            </a:r>
            <a:r>
              <a:rPr lang="lt-LT" dirty="0" err="1"/>
              <a:t>public</a:t>
            </a:r>
            <a:r>
              <a:rPr lang="lt-LT" dirty="0"/>
              <a:t>/</a:t>
            </a:r>
            <a:r>
              <a:rPr lang="lt-LT" dirty="0" err="1"/>
              <a:t>css</a:t>
            </a:r>
            <a:r>
              <a:rPr lang="lt-LT" dirty="0"/>
              <a:t>/vendor.css</a:t>
            </a:r>
            <a:r>
              <a:rPr lang="lt-LT" dirty="0" smtClean="0"/>
              <a:t>');</a:t>
            </a:r>
          </a:p>
          <a:p>
            <a:endParaRPr lang="lt-LT" dirty="0"/>
          </a:p>
          <a:p>
            <a:r>
              <a:rPr lang="lt-LT" dirty="0" smtClean="0"/>
              <a:t>Taip pat versijos keitimas:</a:t>
            </a:r>
          </a:p>
          <a:p>
            <a:r>
              <a:rPr lang="lt-LT" dirty="0" err="1" smtClean="0"/>
              <a:t>mix.version</a:t>
            </a:r>
            <a:r>
              <a:rPr lang="lt-LT" dirty="0" smtClean="0"/>
              <a:t>();</a:t>
            </a:r>
            <a:endParaRPr lang="lt-LT" dirty="0"/>
          </a:p>
        </p:txBody>
      </p:sp>
    </p:spTree>
    <p:extLst>
      <p:ext uri="{BB962C8B-B14F-4D97-AF65-F5344CB8AC3E}">
        <p14:creationId xmlns:p14="http://schemas.microsoft.com/office/powerpoint/2010/main" val="1361580192"/>
      </p:ext>
    </p:extLst>
  </p:cSld>
  <p:clrMapOvr>
    <a:masterClrMapping/>
  </p:clrMapOvr>
</p:sld>
</file>

<file path=ppt/slides/slide1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lt-LT" dirty="0" smtClean="0"/>
              <a:t>JS </a:t>
            </a:r>
            <a:r>
              <a:rPr lang="lt-LT" dirty="0" err="1" smtClean="0"/>
              <a:t>scriptai</a:t>
            </a:r>
            <a:endParaRPr lang="lt-LT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r>
              <a:rPr lang="lt-LT" dirty="0" err="1"/>
              <a:t>elixir</a:t>
            </a:r>
            <a:r>
              <a:rPr lang="lt-LT" dirty="0"/>
              <a:t>(</a:t>
            </a:r>
            <a:r>
              <a:rPr lang="lt-LT" dirty="0" err="1"/>
              <a:t>function</a:t>
            </a:r>
            <a:r>
              <a:rPr lang="lt-LT" dirty="0"/>
              <a:t>(mix) {</a:t>
            </a:r>
          </a:p>
          <a:p>
            <a:r>
              <a:rPr lang="lt-LT" dirty="0"/>
              <a:t>    </a:t>
            </a:r>
            <a:r>
              <a:rPr lang="lt-LT" dirty="0" err="1"/>
              <a:t>mix.scripts</a:t>
            </a:r>
            <a:r>
              <a:rPr lang="lt-LT" dirty="0"/>
              <a:t>([</a:t>
            </a:r>
          </a:p>
          <a:p>
            <a:r>
              <a:rPr lang="lt-LT" dirty="0"/>
              <a:t>        "jquery.js",</a:t>
            </a:r>
          </a:p>
          <a:p>
            <a:r>
              <a:rPr lang="lt-LT" dirty="0"/>
              <a:t>        "app.js"</a:t>
            </a:r>
          </a:p>
          <a:p>
            <a:r>
              <a:rPr lang="lt-LT" dirty="0"/>
              <a:t>    ]);</a:t>
            </a:r>
          </a:p>
          <a:p>
            <a:r>
              <a:rPr lang="lt-LT" dirty="0"/>
              <a:t>});</a:t>
            </a:r>
          </a:p>
        </p:txBody>
      </p:sp>
    </p:spTree>
    <p:extLst>
      <p:ext uri="{BB962C8B-B14F-4D97-AF65-F5344CB8AC3E}">
        <p14:creationId xmlns:p14="http://schemas.microsoft.com/office/powerpoint/2010/main" val="313901428"/>
      </p:ext>
    </p:extLst>
  </p:cSld>
  <p:clrMapOvr>
    <a:masterClrMapping/>
  </p:clrMapOvr>
</p:sld>
</file>

<file path=ppt/slides/slide1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lt-LT" dirty="0" smtClean="0"/>
              <a:t>Užduotis namų darbams</a:t>
            </a:r>
            <a:endParaRPr lang="lt-LT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r>
              <a:rPr lang="lt-LT" dirty="0" smtClean="0"/>
              <a:t>Sukurkite savo pirkinių sistemai stiliaus failą ir jį patalpinkite į SASS failus. </a:t>
            </a:r>
          </a:p>
          <a:p>
            <a:r>
              <a:rPr lang="lt-LT" dirty="0" smtClean="0"/>
              <a:t>Šiuos failus integruokite su MIX sistema.</a:t>
            </a:r>
            <a:endParaRPr lang="lt-LT" dirty="0"/>
          </a:p>
        </p:txBody>
      </p:sp>
    </p:spTree>
    <p:extLst>
      <p:ext uri="{BB962C8B-B14F-4D97-AF65-F5344CB8AC3E}">
        <p14:creationId xmlns:p14="http://schemas.microsoft.com/office/powerpoint/2010/main" val="1555859631"/>
      </p:ext>
    </p:extLst>
  </p:cSld>
  <p:clrMapOvr>
    <a:masterClrMapping/>
  </p:clrMapOvr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dirty="0" err="1" smtClean="0"/>
              <a:t>Laravel</a:t>
            </a:r>
            <a:r>
              <a:rPr lang="en-US" dirty="0" smtClean="0"/>
              <a:t> Elixir</a:t>
            </a:r>
            <a:r>
              <a:rPr lang="lt-LT" dirty="0" smtClean="0"/>
              <a:t> (</a:t>
            </a:r>
            <a:r>
              <a:rPr lang="lt-LT" dirty="0" err="1" smtClean="0"/>
              <a:t>mixin</a:t>
            </a:r>
            <a:r>
              <a:rPr lang="lt-LT" dirty="0" smtClean="0"/>
              <a:t>)</a:t>
            </a:r>
            <a:endParaRPr lang="en-US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idx="1"/>
          </p:nvPr>
        </p:nvSpPr>
        <p:spPr/>
        <p:txBody>
          <a:bodyPr>
            <a:normAutofit fontScale="77500" lnSpcReduction="20000"/>
          </a:bodyPr>
          <a:lstStyle/>
          <a:p>
            <a:r>
              <a:rPr lang="en-US" dirty="0" err="1" smtClean="0"/>
              <a:t>Norint</a:t>
            </a:r>
            <a:r>
              <a:rPr lang="en-US" dirty="0" smtClean="0"/>
              <a:t> jog </a:t>
            </a:r>
            <a:r>
              <a:rPr lang="lt-LT" dirty="0" smtClean="0"/>
              <a:t>pilnai veiktų </a:t>
            </a:r>
            <a:r>
              <a:rPr lang="lt-LT" dirty="0" err="1" smtClean="0"/>
              <a:t>Laravel</a:t>
            </a:r>
            <a:r>
              <a:rPr lang="lt-LT" dirty="0" smtClean="0"/>
              <a:t> </a:t>
            </a:r>
            <a:r>
              <a:rPr lang="lt-LT" dirty="0" err="1" smtClean="0"/>
              <a:t>Mix</a:t>
            </a:r>
            <a:r>
              <a:rPr lang="lt-LT" dirty="0" smtClean="0"/>
              <a:t> privalome </a:t>
            </a:r>
            <a:r>
              <a:rPr lang="lt-LT" dirty="0" smtClean="0"/>
              <a:t>turėti node.js</a:t>
            </a:r>
          </a:p>
          <a:p>
            <a:pPr lvl="1"/>
            <a:r>
              <a:rPr lang="lt-LT" dirty="0" smtClean="0"/>
              <a:t>Parsisiųsti ir instaliuoti galime iš čia:</a:t>
            </a:r>
          </a:p>
          <a:p>
            <a:pPr lvl="2"/>
            <a:r>
              <a:rPr lang="en-US" dirty="0" smtClean="0">
                <a:hlinkClick r:id="rId2"/>
              </a:rPr>
              <a:t>https://nodejs.org</a:t>
            </a:r>
            <a:endParaRPr lang="lt-LT" dirty="0" smtClean="0"/>
          </a:p>
          <a:p>
            <a:pPr lvl="1"/>
            <a:endParaRPr lang="lt-LT" dirty="0"/>
          </a:p>
          <a:p>
            <a:r>
              <a:rPr lang="lt-LT" dirty="0" smtClean="0"/>
              <a:t>Norint instaliuoti Node.js (reikia nueiti į </a:t>
            </a:r>
            <a:r>
              <a:rPr lang="lt-LT" dirty="0" err="1" smtClean="0"/>
              <a:t>laravel</a:t>
            </a:r>
            <a:r>
              <a:rPr lang="lt-LT" dirty="0" smtClean="0"/>
              <a:t> projekto katalogą ir surinkti komandą:</a:t>
            </a:r>
          </a:p>
          <a:p>
            <a:pPr lvl="1"/>
            <a:r>
              <a:rPr lang="lt-LT" dirty="0" err="1" smtClean="0"/>
              <a:t>npm</a:t>
            </a:r>
            <a:r>
              <a:rPr lang="lt-LT" dirty="0" smtClean="0"/>
              <a:t> </a:t>
            </a:r>
            <a:r>
              <a:rPr lang="lt-LT" dirty="0" err="1" smtClean="0"/>
              <a:t>install</a:t>
            </a:r>
            <a:endParaRPr lang="lt-LT" dirty="0" smtClean="0"/>
          </a:p>
          <a:p>
            <a:endParaRPr lang="en-US" dirty="0" smtClean="0"/>
          </a:p>
          <a:p>
            <a:r>
              <a:rPr lang="lt-LT" dirty="0" smtClean="0"/>
              <a:t>Norint paleisti </a:t>
            </a:r>
            <a:r>
              <a:rPr lang="lt-LT" dirty="0" err="1" smtClean="0"/>
              <a:t>Mixin</a:t>
            </a:r>
            <a:r>
              <a:rPr lang="lt-LT" dirty="0" smtClean="0"/>
              <a:t>:</a:t>
            </a:r>
          </a:p>
          <a:p>
            <a:r>
              <a:rPr lang="en-US" b="1" dirty="0" err="1"/>
              <a:t>npm</a:t>
            </a:r>
            <a:r>
              <a:rPr lang="en-US" b="1" dirty="0"/>
              <a:t> run dev </a:t>
            </a:r>
            <a:endParaRPr lang="lt-LT" b="1" dirty="0" smtClean="0"/>
          </a:p>
          <a:p>
            <a:r>
              <a:rPr lang="en-US" dirty="0" err="1" smtClean="0"/>
              <a:t>arba</a:t>
            </a:r>
            <a:r>
              <a:rPr lang="lt-LT" dirty="0" smtClean="0"/>
              <a:t> </a:t>
            </a:r>
          </a:p>
          <a:p>
            <a:r>
              <a:rPr lang="lt-LT" b="1" dirty="0" err="1" smtClean="0"/>
              <a:t>npm</a:t>
            </a:r>
            <a:r>
              <a:rPr lang="lt-LT" b="1" dirty="0" smtClean="0"/>
              <a:t> </a:t>
            </a:r>
            <a:r>
              <a:rPr lang="lt-LT" b="1" dirty="0" err="1"/>
              <a:t>run</a:t>
            </a:r>
            <a:r>
              <a:rPr lang="lt-LT" b="1" dirty="0"/>
              <a:t> </a:t>
            </a:r>
            <a:r>
              <a:rPr lang="lt-LT" b="1" dirty="0" err="1" smtClean="0"/>
              <a:t>production</a:t>
            </a:r>
            <a:endParaRPr lang="lt-LT" b="1" dirty="0" smtClean="0"/>
          </a:p>
          <a:p>
            <a:endParaRPr lang="en-US" dirty="0"/>
          </a:p>
          <a:p>
            <a:r>
              <a:rPr lang="en-US" dirty="0" err="1"/>
              <a:t>npm</a:t>
            </a:r>
            <a:r>
              <a:rPr lang="en-US" dirty="0"/>
              <a:t> run </a:t>
            </a:r>
            <a:r>
              <a:rPr lang="en-US" dirty="0" smtClean="0"/>
              <a:t>watch</a:t>
            </a:r>
            <a:endParaRPr lang="lt-LT" dirty="0" smtClean="0"/>
          </a:p>
          <a:p>
            <a:pPr lvl="1"/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2860975609"/>
      </p:ext>
    </p:extLst>
  </p:cSld>
  <p:clrMapOvr>
    <a:masterClrMapping/>
  </p:clrMapOvr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lt-LT" dirty="0" err="1" smtClean="0"/>
              <a:t>Mixin</a:t>
            </a:r>
            <a:endParaRPr lang="en-US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idx="1"/>
          </p:nvPr>
        </p:nvSpPr>
        <p:spPr/>
        <p:txBody>
          <a:bodyPr>
            <a:normAutofit fontScale="92500" lnSpcReduction="10000"/>
          </a:bodyPr>
          <a:lstStyle/>
          <a:p>
            <a:r>
              <a:rPr lang="en-US" dirty="0" err="1" smtClean="0"/>
              <a:t>Failas</a:t>
            </a:r>
            <a:r>
              <a:rPr lang="en-US" dirty="0" smtClean="0"/>
              <a:t> </a:t>
            </a:r>
            <a:r>
              <a:rPr lang="en-US" dirty="0" err="1" smtClean="0"/>
              <a:t>atsakingas</a:t>
            </a:r>
            <a:r>
              <a:rPr lang="en-US" dirty="0" smtClean="0"/>
              <a:t> u</a:t>
            </a:r>
            <a:r>
              <a:rPr lang="lt-LT" dirty="0" smtClean="0"/>
              <a:t>ž CSS ir JS generavimą:</a:t>
            </a:r>
            <a:r>
              <a:rPr lang="en-US" dirty="0" smtClean="0"/>
              <a:t> </a:t>
            </a:r>
            <a:r>
              <a:rPr lang="lt-LT" dirty="0" smtClean="0"/>
              <a:t> webpack.mix.js</a:t>
            </a:r>
            <a:endParaRPr lang="en-US" dirty="0" smtClean="0"/>
          </a:p>
          <a:p>
            <a:r>
              <a:rPr lang="en-US" dirty="0" err="1" smtClean="0"/>
              <a:t>mix.sass</a:t>
            </a:r>
            <a:r>
              <a:rPr lang="en-US" dirty="0"/>
              <a:t>('</a:t>
            </a:r>
            <a:r>
              <a:rPr lang="en-US" dirty="0" err="1"/>
              <a:t>app.scss</a:t>
            </a:r>
            <a:r>
              <a:rPr lang="en-US" dirty="0"/>
              <a:t>').version('</a:t>
            </a:r>
            <a:r>
              <a:rPr lang="en-US" dirty="0" err="1"/>
              <a:t>css</a:t>
            </a:r>
            <a:r>
              <a:rPr lang="en-US" dirty="0"/>
              <a:t>/app.css</a:t>
            </a:r>
            <a:r>
              <a:rPr lang="en-US" dirty="0" smtClean="0"/>
              <a:t>');</a:t>
            </a:r>
            <a:endParaRPr lang="lt-LT" dirty="0" smtClean="0"/>
          </a:p>
          <a:p>
            <a:endParaRPr lang="lt-LT" dirty="0"/>
          </a:p>
          <a:p>
            <a:r>
              <a:rPr lang="lt-LT" dirty="0" err="1" smtClean="0"/>
              <a:t>Mixin</a:t>
            </a:r>
            <a:r>
              <a:rPr lang="lt-LT" dirty="0" smtClean="0"/>
              <a:t> pasileidžia </a:t>
            </a:r>
            <a:r>
              <a:rPr lang="lt-LT" dirty="0" err="1" smtClean="0"/>
              <a:t>komandinje</a:t>
            </a:r>
            <a:r>
              <a:rPr lang="lt-LT" dirty="0" smtClean="0"/>
              <a:t> eilutėje įvykdžius:</a:t>
            </a:r>
          </a:p>
          <a:p>
            <a:r>
              <a:rPr lang="en-US" dirty="0" err="1"/>
              <a:t>npm</a:t>
            </a:r>
            <a:r>
              <a:rPr lang="en-US" dirty="0"/>
              <a:t> run dev </a:t>
            </a:r>
            <a:endParaRPr lang="lt-LT" dirty="0" smtClean="0"/>
          </a:p>
          <a:p>
            <a:r>
              <a:rPr lang="en-US" b="1" dirty="0" err="1" smtClean="0"/>
              <a:t>arba</a:t>
            </a:r>
            <a:r>
              <a:rPr lang="lt-LT" b="1" dirty="0" smtClean="0"/>
              <a:t>  </a:t>
            </a:r>
            <a:endParaRPr lang="lt-LT" b="1" dirty="0" smtClean="0"/>
          </a:p>
          <a:p>
            <a:r>
              <a:rPr lang="lt-LT" dirty="0" err="1" smtClean="0"/>
              <a:t>npm</a:t>
            </a:r>
            <a:r>
              <a:rPr lang="lt-LT" dirty="0" smtClean="0"/>
              <a:t> </a:t>
            </a:r>
            <a:r>
              <a:rPr lang="lt-LT" dirty="0" err="1"/>
              <a:t>run</a:t>
            </a:r>
            <a:r>
              <a:rPr lang="lt-LT" dirty="0"/>
              <a:t> </a:t>
            </a:r>
            <a:r>
              <a:rPr lang="lt-LT" dirty="0" err="1" smtClean="0"/>
              <a:t>production</a:t>
            </a:r>
            <a:endParaRPr lang="lt-LT" dirty="0" smtClean="0"/>
          </a:p>
          <a:p>
            <a:endParaRPr lang="lt-LT" dirty="0"/>
          </a:p>
          <a:p>
            <a:r>
              <a:rPr lang="lt-LT" b="1" dirty="0" smtClean="0"/>
              <a:t>arba</a:t>
            </a:r>
            <a:endParaRPr lang="en-US" b="1" dirty="0"/>
          </a:p>
          <a:p>
            <a:r>
              <a:rPr lang="en-US" dirty="0" err="1"/>
              <a:t>npm</a:t>
            </a:r>
            <a:r>
              <a:rPr lang="en-US" dirty="0"/>
              <a:t> run </a:t>
            </a:r>
            <a:r>
              <a:rPr lang="en-US" dirty="0" smtClean="0"/>
              <a:t>watch</a:t>
            </a:r>
            <a:endParaRPr lang="lt-LT" dirty="0"/>
          </a:p>
        </p:txBody>
      </p:sp>
    </p:spTree>
    <p:extLst>
      <p:ext uri="{BB962C8B-B14F-4D97-AF65-F5344CB8AC3E}">
        <p14:creationId xmlns:p14="http://schemas.microsoft.com/office/powerpoint/2010/main" val="3128698899"/>
      </p:ext>
    </p:extLst>
  </p:cSld>
  <p:clrMapOvr>
    <a:masterClrMapping/>
  </p:clrMapOvr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lt-LT" dirty="0" smtClean="0"/>
              <a:t>Integravimas į </a:t>
            </a:r>
            <a:r>
              <a:rPr lang="lt-LT" dirty="0" err="1" smtClean="0"/>
              <a:t>Blade</a:t>
            </a:r>
            <a:endParaRPr lang="en-US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idx="1"/>
          </p:nvPr>
        </p:nvSpPr>
        <p:spPr/>
        <p:txBody>
          <a:bodyPr/>
          <a:lstStyle/>
          <a:p>
            <a:r>
              <a:rPr lang="lt-LT" dirty="0" smtClean="0"/>
              <a:t>Į </a:t>
            </a:r>
            <a:r>
              <a:rPr lang="lt-LT" dirty="0" err="1" smtClean="0"/>
              <a:t>blade</a:t>
            </a:r>
            <a:r>
              <a:rPr lang="lt-LT" dirty="0" smtClean="0"/>
              <a:t> </a:t>
            </a:r>
            <a:r>
              <a:rPr lang="lt-LT" dirty="0" err="1" smtClean="0"/>
              <a:t>Mixin</a:t>
            </a:r>
            <a:r>
              <a:rPr lang="lt-LT" dirty="0" smtClean="0"/>
              <a:t> integruojamas šia komanda:</a:t>
            </a:r>
          </a:p>
          <a:p>
            <a:endParaRPr lang="lt-LT" dirty="0" smtClean="0"/>
          </a:p>
          <a:p>
            <a:r>
              <a:rPr lang="en-US" dirty="0" smtClean="0"/>
              <a:t>&lt;</a:t>
            </a:r>
            <a:r>
              <a:rPr lang="en-US" dirty="0"/>
              <a:t>link </a:t>
            </a:r>
            <a:r>
              <a:rPr lang="en-US" dirty="0" err="1"/>
              <a:t>href</a:t>
            </a:r>
            <a:r>
              <a:rPr lang="en-US" dirty="0" smtClean="0"/>
              <a:t>=</a:t>
            </a:r>
            <a:r>
              <a:rPr lang="en-US" i="1" dirty="0" smtClean="0"/>
              <a:t>"{{</a:t>
            </a:r>
            <a:r>
              <a:rPr lang="lt-LT" i="1" dirty="0" smtClean="0"/>
              <a:t> </a:t>
            </a:r>
            <a:r>
              <a:rPr lang="en-US" i="1" dirty="0" smtClean="0"/>
              <a:t>mix</a:t>
            </a:r>
            <a:r>
              <a:rPr lang="en-US" i="1" dirty="0"/>
              <a:t>('</a:t>
            </a:r>
            <a:r>
              <a:rPr lang="en-US" i="1" dirty="0" err="1"/>
              <a:t>css</a:t>
            </a:r>
            <a:r>
              <a:rPr lang="en-US" i="1" dirty="0"/>
              <a:t>/app.css') }}" </a:t>
            </a:r>
            <a:r>
              <a:rPr lang="en-US" i="1" dirty="0" err="1"/>
              <a:t>rel</a:t>
            </a:r>
            <a:r>
              <a:rPr lang="en-US" i="1" dirty="0"/>
              <a:t>="stylesheet"&gt;</a:t>
            </a:r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3157390250"/>
      </p:ext>
    </p:extLst>
  </p:cSld>
  <p:clrMapOvr>
    <a:masterClrMapping/>
  </p:clrMapOvr>
</p:sld>
</file>

<file path=ppt/slides/slide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dirty="0" smtClean="0"/>
              <a:t>SASS </a:t>
            </a:r>
            <a:r>
              <a:rPr lang="en-US" dirty="0" err="1" smtClean="0"/>
              <a:t>failai</a:t>
            </a:r>
            <a:r>
              <a:rPr lang="en-US" dirty="0" smtClean="0"/>
              <a:t> </a:t>
            </a:r>
            <a:r>
              <a:rPr lang="en-US" dirty="0" err="1" smtClean="0"/>
              <a:t>sintaks</a:t>
            </a:r>
            <a:r>
              <a:rPr lang="lt-LT" dirty="0" smtClean="0"/>
              <a:t>ė: „</a:t>
            </a:r>
            <a:r>
              <a:rPr lang="lt-LT" dirty="0" err="1" smtClean="0"/>
              <a:t>Nesting</a:t>
            </a:r>
            <a:r>
              <a:rPr lang="lt-LT" dirty="0" smtClean="0"/>
              <a:t>“</a:t>
            </a:r>
            <a:endParaRPr lang="en-US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sz="half" idx="1"/>
          </p:nvPr>
        </p:nvSpPr>
        <p:spPr/>
        <p:txBody>
          <a:bodyPr>
            <a:normAutofit fontScale="85000" lnSpcReduction="20000"/>
          </a:bodyPr>
          <a:lstStyle/>
          <a:p>
            <a:r>
              <a:rPr lang="en-US" dirty="0" err="1"/>
              <a:t>nav</a:t>
            </a:r>
            <a:r>
              <a:rPr lang="en-US" dirty="0"/>
              <a:t>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</a:t>
            </a:r>
            <a:r>
              <a:rPr lang="en-US" dirty="0" err="1"/>
              <a:t>ul</a:t>
            </a:r>
            <a:r>
              <a:rPr lang="en-US" dirty="0"/>
              <a:t>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  margin: 0;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  padding: 0;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  list-style: none;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li { display: inline-block; 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a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  display: block;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  padding: 6px 12px;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  text-decoration: none;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endParaRPr lang="en-US" dirty="0"/>
          </a:p>
        </p:txBody>
      </p:sp>
      <p:sp>
        <p:nvSpPr>
          <p:cNvPr id="4" name="Turinio vietos rezervavimo ženklas 3"/>
          <p:cNvSpPr>
            <a:spLocks noGrp="1"/>
          </p:cNvSpPr>
          <p:nvPr>
            <p:ph sz="half" idx="2"/>
          </p:nvPr>
        </p:nvSpPr>
        <p:spPr/>
        <p:txBody>
          <a:bodyPr>
            <a:normAutofit fontScale="85000" lnSpcReduction="20000"/>
          </a:bodyPr>
          <a:lstStyle/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 err="1"/>
              <a:t>nav</a:t>
            </a:r>
            <a:r>
              <a:rPr lang="en-US" dirty="0"/>
              <a:t> </a:t>
            </a:r>
            <a:r>
              <a:rPr lang="en-US" dirty="0" err="1"/>
              <a:t>ul</a:t>
            </a:r>
            <a:r>
              <a:rPr lang="en-US" dirty="0"/>
              <a:t>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margin: 0;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padding: 0;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list-style: none;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 err="1"/>
              <a:t>nav</a:t>
            </a:r>
            <a:r>
              <a:rPr lang="en-US" dirty="0"/>
              <a:t> li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display: inline-block;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 err="1"/>
              <a:t>nav</a:t>
            </a:r>
            <a:r>
              <a:rPr lang="en-US" dirty="0"/>
              <a:t> a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display: block;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padding: 6px 12px;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text-decoration: none;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</p:txBody>
      </p:sp>
    </p:spTree>
    <p:extLst>
      <p:ext uri="{BB962C8B-B14F-4D97-AF65-F5344CB8AC3E}">
        <p14:creationId xmlns:p14="http://schemas.microsoft.com/office/powerpoint/2010/main" val="3752218239"/>
      </p:ext>
    </p:extLst>
  </p:cSld>
  <p:clrMapOvr>
    <a:masterClrMapping/>
  </p:clrMapOvr>
</p:sld>
</file>

<file path=ppt/slides/slide6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dirty="0" smtClean="0"/>
              <a:t>SASS </a:t>
            </a:r>
            <a:r>
              <a:rPr lang="en-US" dirty="0" err="1" smtClean="0"/>
              <a:t>failai</a:t>
            </a:r>
            <a:r>
              <a:rPr lang="en-US" dirty="0" smtClean="0"/>
              <a:t> </a:t>
            </a:r>
            <a:r>
              <a:rPr lang="en-US" dirty="0" err="1" smtClean="0"/>
              <a:t>sintaks</a:t>
            </a:r>
            <a:r>
              <a:rPr lang="lt-LT" dirty="0" smtClean="0"/>
              <a:t>ė: importavimas</a:t>
            </a:r>
            <a:endParaRPr lang="en-US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sz="half" idx="1"/>
          </p:nvPr>
        </p:nvSpPr>
        <p:spPr/>
        <p:txBody>
          <a:bodyPr>
            <a:normAutofit fontScale="85000" lnSpcReduction="20000"/>
          </a:bodyPr>
          <a:lstStyle/>
          <a:p>
            <a:r>
              <a:rPr lang="en-US" dirty="0" smtClean="0"/>
              <a:t>_</a:t>
            </a:r>
            <a:r>
              <a:rPr lang="en-US" dirty="0" err="1" smtClean="0"/>
              <a:t>reset.scss</a:t>
            </a:r>
            <a:endParaRPr lang="en-US" dirty="0"/>
          </a:p>
          <a:p>
            <a:r>
              <a:rPr lang="en-US" dirty="0" smtClean="0"/>
              <a:t>html</a:t>
            </a:r>
            <a:r>
              <a:rPr lang="en-US" dirty="0"/>
              <a:t>,</a:t>
            </a:r>
          </a:p>
          <a:p>
            <a:r>
              <a:rPr lang="en-US" dirty="0" smtClean="0"/>
              <a:t>body {</a:t>
            </a:r>
            <a:endParaRPr lang="en-US" dirty="0"/>
          </a:p>
          <a:p>
            <a:r>
              <a:rPr lang="en-US" dirty="0"/>
              <a:t>   margin: 0;</a:t>
            </a:r>
          </a:p>
          <a:p>
            <a:r>
              <a:rPr lang="en-US" dirty="0"/>
              <a:t>  padding: 0;</a:t>
            </a:r>
          </a:p>
          <a:p>
            <a:r>
              <a:rPr lang="en-US" dirty="0" smtClean="0"/>
              <a:t>}</a:t>
            </a:r>
            <a:endParaRPr lang="lt-LT" dirty="0" smtClean="0"/>
          </a:p>
          <a:p>
            <a:endParaRPr lang="lt-LT" dirty="0" smtClean="0"/>
          </a:p>
          <a:p>
            <a:r>
              <a:rPr lang="lt-LT" dirty="0" smtClean="0"/>
              <a:t>@</a:t>
            </a:r>
            <a:r>
              <a:rPr lang="lt-LT" dirty="0" err="1"/>
              <a:t>import</a:t>
            </a:r>
            <a:r>
              <a:rPr lang="lt-LT" dirty="0"/>
              <a:t> '</a:t>
            </a:r>
            <a:r>
              <a:rPr lang="lt-LT" dirty="0" err="1"/>
              <a:t>reset</a:t>
            </a:r>
            <a:r>
              <a:rPr lang="lt-LT" dirty="0"/>
              <a:t>';</a:t>
            </a:r>
          </a:p>
          <a:p>
            <a:r>
              <a:rPr lang="lt-LT" dirty="0" err="1" smtClean="0"/>
              <a:t>body</a:t>
            </a:r>
            <a:r>
              <a:rPr lang="lt-LT" dirty="0" smtClean="0"/>
              <a:t> </a:t>
            </a:r>
            <a:r>
              <a:rPr lang="lt-LT" dirty="0"/>
              <a:t>{</a:t>
            </a:r>
          </a:p>
          <a:p>
            <a:r>
              <a:rPr lang="lt-LT" dirty="0" smtClean="0"/>
              <a:t>   </a:t>
            </a:r>
            <a:r>
              <a:rPr lang="lt-LT" dirty="0" err="1" smtClean="0"/>
              <a:t>background-color</a:t>
            </a:r>
            <a:r>
              <a:rPr lang="lt-LT" dirty="0"/>
              <a:t>: #</a:t>
            </a:r>
            <a:r>
              <a:rPr lang="lt-LT" dirty="0" err="1"/>
              <a:t>efefef</a:t>
            </a:r>
            <a:r>
              <a:rPr lang="lt-LT" dirty="0"/>
              <a:t>;</a:t>
            </a:r>
          </a:p>
          <a:p>
            <a:r>
              <a:rPr lang="lt-LT" dirty="0"/>
              <a:t>}</a:t>
            </a:r>
          </a:p>
          <a:p>
            <a:endParaRPr lang="en-US" dirty="0"/>
          </a:p>
        </p:txBody>
      </p:sp>
      <p:sp>
        <p:nvSpPr>
          <p:cNvPr id="4" name="Turinio vietos rezervavimo ženklas 3"/>
          <p:cNvSpPr>
            <a:spLocks noGrp="1"/>
          </p:cNvSpPr>
          <p:nvPr>
            <p:ph sz="half" idx="2"/>
          </p:nvPr>
        </p:nvSpPr>
        <p:spPr/>
        <p:txBody>
          <a:bodyPr>
            <a:normAutofit fontScale="85000" lnSpcReduction="20000"/>
          </a:bodyPr>
          <a:lstStyle/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html, </a:t>
            </a:r>
            <a:r>
              <a:rPr lang="en-US" dirty="0" smtClean="0"/>
              <a:t>body {</a:t>
            </a: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margin: 0;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padding: 0;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body </a:t>
            </a:r>
            <a:r>
              <a:rPr lang="en-US" dirty="0" smtClean="0"/>
              <a:t>{</a:t>
            </a: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background-color: #</a:t>
            </a:r>
            <a:r>
              <a:rPr lang="en-US" dirty="0" err="1"/>
              <a:t>efefef</a:t>
            </a:r>
            <a:r>
              <a:rPr lang="en-US" dirty="0"/>
              <a:t>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</p:txBody>
      </p:sp>
    </p:spTree>
    <p:extLst>
      <p:ext uri="{BB962C8B-B14F-4D97-AF65-F5344CB8AC3E}">
        <p14:creationId xmlns:p14="http://schemas.microsoft.com/office/powerpoint/2010/main" val="1691248147"/>
      </p:ext>
    </p:extLst>
  </p:cSld>
  <p:clrMapOvr>
    <a:masterClrMapping/>
  </p:clrMapOvr>
</p:sld>
</file>

<file path=ppt/slides/slide7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dirty="0" smtClean="0"/>
              <a:t>SASS </a:t>
            </a:r>
            <a:r>
              <a:rPr lang="en-US" dirty="0" err="1" smtClean="0"/>
              <a:t>failai</a:t>
            </a:r>
            <a:r>
              <a:rPr lang="en-US" dirty="0" smtClean="0"/>
              <a:t> </a:t>
            </a:r>
            <a:r>
              <a:rPr lang="en-US" dirty="0" err="1" smtClean="0"/>
              <a:t>sintaks</a:t>
            </a:r>
            <a:r>
              <a:rPr lang="lt-LT" dirty="0" smtClean="0"/>
              <a:t>ė</a:t>
            </a:r>
            <a:r>
              <a:rPr lang="lt-LT" dirty="0"/>
              <a:t>: </a:t>
            </a:r>
            <a:r>
              <a:rPr lang="lt-LT" dirty="0" err="1"/>
              <a:t>mixin</a:t>
            </a:r>
            <a:r>
              <a:rPr lang="lt-LT" dirty="0"/>
              <a:t> </a:t>
            </a:r>
            <a:endParaRPr lang="en-US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sz="half" idx="1"/>
          </p:nvPr>
        </p:nvSpPr>
        <p:spPr/>
        <p:txBody>
          <a:bodyPr>
            <a:normAutofit/>
          </a:bodyPr>
          <a:lstStyle/>
          <a:p>
            <a:r>
              <a:rPr lang="en-US" dirty="0"/>
              <a:t>@</a:t>
            </a:r>
            <a:r>
              <a:rPr lang="en-US" dirty="0" err="1"/>
              <a:t>mixin</a:t>
            </a:r>
            <a:r>
              <a:rPr lang="en-US" dirty="0"/>
              <a:t> border-radius($radius) {</a:t>
            </a:r>
          </a:p>
          <a:p>
            <a:r>
              <a:rPr lang="en-US" dirty="0"/>
              <a:t>  -</a:t>
            </a:r>
            <a:r>
              <a:rPr lang="en-US" dirty="0" err="1"/>
              <a:t>webkit</a:t>
            </a:r>
            <a:r>
              <a:rPr lang="en-US" dirty="0"/>
              <a:t>-border-radius: $radius;</a:t>
            </a:r>
          </a:p>
          <a:p>
            <a:r>
              <a:rPr lang="en-US" dirty="0"/>
              <a:t>     -</a:t>
            </a:r>
            <a:r>
              <a:rPr lang="en-US" dirty="0" err="1"/>
              <a:t>moz</a:t>
            </a:r>
            <a:r>
              <a:rPr lang="en-US" dirty="0"/>
              <a:t>-border-radius: $radius;</a:t>
            </a:r>
          </a:p>
          <a:p>
            <a:r>
              <a:rPr lang="en-US" dirty="0"/>
              <a:t>      -</a:t>
            </a:r>
            <a:r>
              <a:rPr lang="en-US" dirty="0" err="1"/>
              <a:t>ms</a:t>
            </a:r>
            <a:r>
              <a:rPr lang="en-US" dirty="0"/>
              <a:t>-border-radius: $radius;</a:t>
            </a:r>
          </a:p>
          <a:p>
            <a:r>
              <a:rPr lang="en-US" dirty="0"/>
              <a:t>          border-radius: $radius;</a:t>
            </a:r>
          </a:p>
          <a:p>
            <a:r>
              <a:rPr lang="en-US" dirty="0"/>
              <a:t>}</a:t>
            </a:r>
          </a:p>
          <a:p>
            <a:endParaRPr lang="en-US" dirty="0"/>
          </a:p>
          <a:p>
            <a:r>
              <a:rPr lang="en-US" dirty="0"/>
              <a:t>.box { @include border-radius(10px); }</a:t>
            </a:r>
          </a:p>
          <a:p>
            <a:endParaRPr lang="en-US" dirty="0"/>
          </a:p>
        </p:txBody>
      </p:sp>
      <p:sp>
        <p:nvSpPr>
          <p:cNvPr id="4" name="Turinio vietos rezervavimo ženklas 3"/>
          <p:cNvSpPr>
            <a:spLocks noGrp="1"/>
          </p:cNvSpPr>
          <p:nvPr>
            <p:ph sz="half" idx="2"/>
          </p:nvPr>
        </p:nvSpPr>
        <p:spPr/>
        <p:txBody>
          <a:bodyPr>
            <a:normAutofit/>
          </a:bodyPr>
          <a:lstStyle/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.box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-</a:t>
            </a:r>
            <a:r>
              <a:rPr lang="en-US" dirty="0" err="1"/>
              <a:t>webkit</a:t>
            </a:r>
            <a:r>
              <a:rPr lang="en-US" dirty="0"/>
              <a:t>-border-radius: 10px;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-</a:t>
            </a:r>
            <a:r>
              <a:rPr lang="en-US" dirty="0" err="1"/>
              <a:t>moz</a:t>
            </a:r>
            <a:r>
              <a:rPr lang="en-US" dirty="0"/>
              <a:t>-border-radius: 10px;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-</a:t>
            </a:r>
            <a:r>
              <a:rPr lang="en-US" dirty="0" err="1"/>
              <a:t>ms</a:t>
            </a:r>
            <a:r>
              <a:rPr lang="en-US" dirty="0"/>
              <a:t>-border-radius: 10px;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border-radius: 10px;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</p:txBody>
      </p:sp>
    </p:spTree>
    <p:extLst>
      <p:ext uri="{BB962C8B-B14F-4D97-AF65-F5344CB8AC3E}">
        <p14:creationId xmlns:p14="http://schemas.microsoft.com/office/powerpoint/2010/main" val="391522354"/>
      </p:ext>
    </p:extLst>
  </p:cSld>
  <p:clrMapOvr>
    <a:masterClrMapping/>
  </p:clrMapOvr>
</p:sld>
</file>

<file path=ppt/slides/slide8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dirty="0" smtClean="0"/>
              <a:t>SASS </a:t>
            </a:r>
            <a:r>
              <a:rPr lang="en-US" dirty="0" err="1" smtClean="0"/>
              <a:t>failai</a:t>
            </a:r>
            <a:r>
              <a:rPr lang="en-US" dirty="0" smtClean="0"/>
              <a:t> </a:t>
            </a:r>
            <a:r>
              <a:rPr lang="en-US" dirty="0" err="1" smtClean="0"/>
              <a:t>sintaks</a:t>
            </a:r>
            <a:r>
              <a:rPr lang="lt-LT" dirty="0" smtClean="0"/>
              <a:t>ė</a:t>
            </a:r>
            <a:r>
              <a:rPr lang="lt-LT" dirty="0"/>
              <a:t>: </a:t>
            </a:r>
            <a:r>
              <a:rPr lang="lt-LT" dirty="0" err="1" smtClean="0"/>
              <a:t>extend</a:t>
            </a:r>
            <a:endParaRPr lang="en-US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sz="half" idx="1"/>
          </p:nvPr>
        </p:nvSpPr>
        <p:spPr/>
        <p:txBody>
          <a:bodyPr>
            <a:normAutofit fontScale="85000" lnSpcReduction="20000"/>
          </a:bodyPr>
          <a:lstStyle/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.message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border: 1px solid #ccc;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padding: 10px;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color: #333;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.success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@extend .message;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border-color: green;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.error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@extend .message;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border-color: red;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 smtClean="0"/>
              <a:t>}</a:t>
            </a:r>
            <a:endParaRPr lang="en-US" dirty="0"/>
          </a:p>
        </p:txBody>
      </p:sp>
      <p:sp>
        <p:nvSpPr>
          <p:cNvPr id="4" name="Turinio vietos rezervavimo ženklas 3"/>
          <p:cNvSpPr>
            <a:spLocks noGrp="1"/>
          </p:cNvSpPr>
          <p:nvPr>
            <p:ph sz="half" idx="2"/>
          </p:nvPr>
        </p:nvSpPr>
        <p:spPr/>
        <p:txBody>
          <a:bodyPr>
            <a:normAutofit fontScale="85000" lnSpcReduction="20000"/>
          </a:bodyPr>
          <a:lstStyle/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.message, .success, .error, .warning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border: 1px solid #</a:t>
            </a:r>
            <a:r>
              <a:rPr lang="en-US" dirty="0" err="1"/>
              <a:t>cccccc</a:t>
            </a:r>
            <a:r>
              <a:rPr lang="en-US" dirty="0"/>
              <a:t>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padding: 10px;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color: #333;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.success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border-color: green;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.error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border-color: red;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</p:txBody>
      </p:sp>
    </p:spTree>
    <p:extLst>
      <p:ext uri="{BB962C8B-B14F-4D97-AF65-F5344CB8AC3E}">
        <p14:creationId xmlns:p14="http://schemas.microsoft.com/office/powerpoint/2010/main" val="900793455"/>
      </p:ext>
    </p:extLst>
  </p:cSld>
  <p:clrMapOvr>
    <a:masterClrMapping/>
  </p:clrMapOvr>
</p:sld>
</file>

<file path=ppt/slides/slide9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Pavadinimas 1"/>
          <p:cNvSpPr>
            <a:spLocks noGrp="1"/>
          </p:cNvSpPr>
          <p:nvPr>
            <p:ph type="title"/>
          </p:nvPr>
        </p:nvSpPr>
        <p:spPr/>
        <p:txBody>
          <a:bodyPr/>
          <a:lstStyle/>
          <a:p>
            <a:r>
              <a:rPr lang="en-US" dirty="0" smtClean="0"/>
              <a:t>SASS </a:t>
            </a:r>
            <a:r>
              <a:rPr lang="en-US" dirty="0" err="1" smtClean="0"/>
              <a:t>failai</a:t>
            </a:r>
            <a:r>
              <a:rPr lang="en-US" dirty="0" smtClean="0"/>
              <a:t> </a:t>
            </a:r>
            <a:r>
              <a:rPr lang="en-US" dirty="0" err="1" smtClean="0"/>
              <a:t>sintaks</a:t>
            </a:r>
            <a:r>
              <a:rPr lang="lt-LT" dirty="0" smtClean="0"/>
              <a:t>ė</a:t>
            </a:r>
            <a:r>
              <a:rPr lang="lt-LT" dirty="0"/>
              <a:t>: </a:t>
            </a:r>
            <a:r>
              <a:rPr lang="lt-LT" dirty="0" smtClean="0"/>
              <a:t>Operatoriai</a:t>
            </a:r>
            <a:endParaRPr lang="en-US" dirty="0"/>
          </a:p>
        </p:txBody>
      </p:sp>
      <p:sp>
        <p:nvSpPr>
          <p:cNvPr id="3" name="Turinio vietos rezervavimo ženklas 2"/>
          <p:cNvSpPr>
            <a:spLocks noGrp="1"/>
          </p:cNvSpPr>
          <p:nvPr>
            <p:ph sz="half" idx="1"/>
          </p:nvPr>
        </p:nvSpPr>
        <p:spPr/>
        <p:txBody>
          <a:bodyPr>
            <a:normAutofit fontScale="92500" lnSpcReduction="20000"/>
          </a:bodyPr>
          <a:lstStyle/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.container { width: 100%; 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article[role="main"]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float: left;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width: 600px / 960px * 100%;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aside[role="complementary"]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float: right;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width: 300px / 960px * 100%;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</p:txBody>
      </p:sp>
      <p:sp>
        <p:nvSpPr>
          <p:cNvPr id="4" name="Turinio vietos rezervavimo ženklas 3"/>
          <p:cNvSpPr>
            <a:spLocks noGrp="1"/>
          </p:cNvSpPr>
          <p:nvPr>
            <p:ph sz="half" idx="2"/>
          </p:nvPr>
        </p:nvSpPr>
        <p:spPr/>
        <p:txBody>
          <a:bodyPr>
            <a:normAutofit fontScale="92500" lnSpcReduction="20000"/>
          </a:bodyPr>
          <a:lstStyle/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.container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width: 100%;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article[role="main"]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float: left;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width: 62.5%;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endParaRPr lang="en-US" dirty="0"/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aside[role="complementary"] {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float: right;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  width: 31.25%;</a:t>
            </a:r>
          </a:p>
          <a:p>
            <a:pPr>
              <a:lnSpc>
                <a:spcPct val="120000"/>
              </a:lnSpc>
              <a:spcBef>
                <a:spcPts val="0"/>
              </a:spcBef>
              <a:spcAft>
                <a:spcPts val="0"/>
              </a:spcAft>
            </a:pPr>
            <a:r>
              <a:rPr lang="en-US" dirty="0"/>
              <a:t>}</a:t>
            </a:r>
          </a:p>
        </p:txBody>
      </p:sp>
    </p:spTree>
    <p:extLst>
      <p:ext uri="{BB962C8B-B14F-4D97-AF65-F5344CB8AC3E}">
        <p14:creationId xmlns:p14="http://schemas.microsoft.com/office/powerpoint/2010/main" val="4049198266"/>
      </p:ext>
    </p:extLst>
  </p:cSld>
  <p:clrMapOvr>
    <a:masterClrMapping/>
  </p:clrMapOvr>
</p:sld>
</file>

<file path=ppt/theme/theme1.xml><?xml version="1.0" encoding="utf-8"?>
<a:theme xmlns:a="http://schemas.openxmlformats.org/drawingml/2006/main" name="Retrospektyviai">
  <a:themeElements>
    <a:clrScheme name="Retrospektyviai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ktyviai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ktyvia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Retrospect</Template>
  <TotalTime>363</TotalTime>
  <Words>676</Words>
  <Application>Microsoft Office PowerPoint</Application>
  <PresentationFormat>Plačiaekranė</PresentationFormat>
  <Paragraphs>177</Paragraphs>
  <Slides>13</Slides>
  <Notes>0</Notes>
  <HiddenSlides>0</HiddenSlides>
  <MMClips>0</MMClips>
  <ScaleCrop>false</ScaleCrop>
  <HeadingPairs>
    <vt:vector size="6" baseType="variant">
      <vt:variant>
        <vt:lpstr>Naudojami šriftai</vt:lpstr>
      </vt:variant>
      <vt:variant>
        <vt:i4>2</vt:i4>
      </vt:variant>
      <vt:variant>
        <vt:lpstr>Tema</vt:lpstr>
      </vt:variant>
      <vt:variant>
        <vt:i4>1</vt:i4>
      </vt:variant>
      <vt:variant>
        <vt:lpstr>Skaidrių pavadinimai</vt:lpstr>
      </vt:variant>
      <vt:variant>
        <vt:i4>13</vt:i4>
      </vt:variant>
    </vt:vector>
  </HeadingPairs>
  <TitlesOfParts>
    <vt:vector size="16" baseType="lpstr">
      <vt:lpstr>Calibri</vt:lpstr>
      <vt:lpstr>Calibri Light</vt:lpstr>
      <vt:lpstr>Retrospektyviai</vt:lpstr>
      <vt:lpstr>Laravel</vt:lpstr>
      <vt:lpstr>Laravel Elixir (mixin)</vt:lpstr>
      <vt:lpstr>Mixin</vt:lpstr>
      <vt:lpstr>Integravimas į Blade</vt:lpstr>
      <vt:lpstr>SASS failai sintaksė: „Nesting“</vt:lpstr>
      <vt:lpstr>SASS failai sintaksė: importavimas</vt:lpstr>
      <vt:lpstr>SASS failai sintaksė: mixin </vt:lpstr>
      <vt:lpstr>SASS failai sintaksė: extend</vt:lpstr>
      <vt:lpstr>SASS failai sintaksė: Operatoriai</vt:lpstr>
      <vt:lpstr>Užduotis</vt:lpstr>
      <vt:lpstr>„PowerPoint“ pateiktis</vt:lpstr>
      <vt:lpstr>JS scriptai</vt:lpstr>
      <vt:lpstr>Užduotis namų darbams</vt:lpstr>
    </vt:vector>
  </TitlesOfParts>
  <Company>IT Uostas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</dc:title>
  <dc:creator>Gediminas Gricius</dc:creator>
  <cp:lastModifiedBy>Gediminas Gricius</cp:lastModifiedBy>
  <cp:revision>26</cp:revision>
  <dcterms:created xsi:type="dcterms:W3CDTF">2016-10-22T20:11:49Z</dcterms:created>
  <dcterms:modified xsi:type="dcterms:W3CDTF">2017-05-22T11:07:51Z</dcterms:modified>
</cp:coreProperties>
</file>